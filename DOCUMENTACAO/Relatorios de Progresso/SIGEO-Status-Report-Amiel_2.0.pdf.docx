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37AC5367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015CAB18" w14:textId="77777777" w:rsidR="006E42B1" w:rsidRPr="00E221BD" w:rsidRDefault="006E42B1" w:rsidP="00637831">
            <w:pPr>
              <w:pStyle w:val="Header"/>
            </w:pPr>
            <w:bookmarkStart w:id="0" w:name="_GoBack"/>
            <w:bookmarkEnd w:id="0"/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5B1C60B4" w14:textId="394A5E38" w:rsidR="006E42B1" w:rsidRPr="00E221BD" w:rsidRDefault="000773B6" w:rsidP="00637831">
            <w:r>
              <w:t>2</w:t>
            </w:r>
            <w:r w:rsidR="00D472DE">
              <w:t>4</w:t>
            </w:r>
            <w:r>
              <w:t>/10/2018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6AB6C0F1" w14:textId="77777777"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0014C3E8" w14:textId="1A2E7A43" w:rsidR="006E42B1" w:rsidRPr="00E221BD" w:rsidRDefault="000773B6" w:rsidP="00637831">
            <w:r>
              <w:t>0</w:t>
            </w:r>
            <w:r w:rsidR="00D472DE">
              <w:t>8</w:t>
            </w:r>
            <w:r>
              <w:t>/11/2018</w:t>
            </w:r>
          </w:p>
        </w:tc>
      </w:tr>
    </w:tbl>
    <w:p w14:paraId="69087221" w14:textId="77777777" w:rsidR="006E42B1" w:rsidRPr="00826E5A" w:rsidRDefault="006E42B1" w:rsidP="006E42B1"/>
    <w:p w14:paraId="040F500E" w14:textId="77777777"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02BCABFF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5A7EEA6C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51F41A0F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1C988FB6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23CDFFED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30DFF387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1A8E4003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5E3A6EE2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1B1F0B96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634"/>
        <w:gridCol w:w="6233"/>
      </w:tblGrid>
      <w:tr w:rsidR="006E42B1" w14:paraId="44A229FC" w14:textId="77777777" w:rsidTr="00013128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110C4AF2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1FA3DB0A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233" w:type="dxa"/>
            <w:shd w:val="clear" w:color="auto" w:fill="DBE5F1" w:themeFill="accent1" w:themeFillTint="33"/>
            <w:vAlign w:val="center"/>
          </w:tcPr>
          <w:p w14:paraId="6C16E027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1B7D569D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1C317F17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31E56754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48B9D06A" w14:textId="77777777" w:rsidR="006E42B1" w:rsidRPr="00512219" w:rsidRDefault="004602B2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  <w:r w:rsidR="00CB1588">
              <w:rPr>
                <w:sz w:val="16"/>
                <w:szCs w:val="16"/>
              </w:rPr>
              <w:t>inalizaçã</w:t>
            </w:r>
            <w:r>
              <w:rPr>
                <w:sz w:val="16"/>
                <w:szCs w:val="16"/>
              </w:rPr>
              <w:t xml:space="preserve">o do projecto </w:t>
            </w:r>
            <w:r w:rsidR="00CB1588">
              <w:rPr>
                <w:sz w:val="16"/>
                <w:szCs w:val="16"/>
              </w:rPr>
              <w:t>prologa</w:t>
            </w:r>
            <w:r>
              <w:rPr>
                <w:sz w:val="16"/>
                <w:szCs w:val="16"/>
              </w:rPr>
              <w:t>do</w:t>
            </w:r>
            <w:r w:rsidR="00CB1588">
              <w:rPr>
                <w:sz w:val="16"/>
                <w:szCs w:val="16"/>
              </w:rPr>
              <w:t xml:space="preserve"> em execesso devido à</w:t>
            </w:r>
            <w:r>
              <w:rPr>
                <w:sz w:val="16"/>
                <w:szCs w:val="16"/>
              </w:rPr>
              <w:t xml:space="preserve"> alguns entraves sofridos.</w:t>
            </w:r>
          </w:p>
        </w:tc>
      </w:tr>
      <w:tr w:rsidR="006E42B1" w14:paraId="170AB3EA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3270924A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FFFF00"/>
            <w:vAlign w:val="center"/>
          </w:tcPr>
          <w:p w14:paraId="23A8DEC7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20772D1F" w14:textId="77777777" w:rsidR="006E42B1" w:rsidRPr="00512219" w:rsidRDefault="0001312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Há maior custo no projecto devido ao factor prolongamento do tempo.</w:t>
            </w:r>
          </w:p>
        </w:tc>
      </w:tr>
      <w:tr w:rsidR="00D175D8" w:rsidRPr="00512219" w14:paraId="4BEADAB3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10A4CD96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1D6FA21A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5EAA722C" w14:textId="77777777" w:rsidR="00D175D8" w:rsidRPr="00512219" w:rsidRDefault="0001312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Devido a alguns atraso</w:t>
            </w:r>
            <w:r w:rsidR="00CB1588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, torna-se def</w:t>
            </w:r>
            <w:r w:rsidR="00CB1588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cil obter um escopo desejado.</w:t>
            </w:r>
          </w:p>
        </w:tc>
      </w:tr>
      <w:tr w:rsidR="00D175D8" w:rsidRPr="00512219" w14:paraId="61F70C6D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0BD4E145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634" w:type="dxa"/>
            <w:shd w:val="clear" w:color="auto" w:fill="008000"/>
            <w:vAlign w:val="center"/>
          </w:tcPr>
          <w:p w14:paraId="00D2B830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2EF0ABAE" w14:textId="77777777" w:rsidR="00D175D8" w:rsidRPr="00512219" w:rsidRDefault="00013128" w:rsidP="001869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Havendo troca de ideias entre os integrates da equipa, é de se aplaudir a equipe nessa questão.</w:t>
            </w:r>
          </w:p>
        </w:tc>
      </w:tr>
    </w:tbl>
    <w:p w14:paraId="5DA48B3F" w14:textId="77777777" w:rsidR="006E42B1" w:rsidRDefault="006E42B1" w:rsidP="006E42B1"/>
    <w:p w14:paraId="0C7EE9B9" w14:textId="77777777" w:rsidR="006E42B1" w:rsidRDefault="006E42B1" w:rsidP="006E42B1">
      <w:r>
        <w:t>…….</w:t>
      </w:r>
      <w:r w:rsidR="00DA558B">
        <w:t>-</w:t>
      </w:r>
    </w:p>
    <w:p w14:paraId="7BD91F04" w14:textId="77777777" w:rsidR="006E42B1" w:rsidRDefault="006E42B1" w:rsidP="006E42B1"/>
    <w:p w14:paraId="5387E13A" w14:textId="77777777"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14:paraId="1ED842D1" w14:textId="77777777"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3620"/>
        <w:gridCol w:w="1128"/>
        <w:gridCol w:w="1302"/>
        <w:gridCol w:w="1540"/>
      </w:tblGrid>
      <w:tr w:rsidR="00F46458" w:rsidRPr="00F46458" w14:paraId="3FE9537F" w14:textId="77777777" w:rsidTr="00F516B0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6988101C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3620" w:type="dxa"/>
            <w:shd w:val="clear" w:color="auto" w:fill="DBE5F1" w:themeFill="accent1" w:themeFillTint="33"/>
            <w:hideMark/>
          </w:tcPr>
          <w:p w14:paraId="23DEE741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395A5D5D" w14:textId="77777777" w:rsidR="00F46458" w:rsidRPr="00F46458" w:rsidRDefault="00F46458">
            <w:r w:rsidRPr="00F46458">
              <w:t>Início</w:t>
            </w:r>
          </w:p>
        </w:tc>
        <w:tc>
          <w:tcPr>
            <w:tcW w:w="1302" w:type="dxa"/>
            <w:shd w:val="clear" w:color="auto" w:fill="DBE5F1" w:themeFill="accent1" w:themeFillTint="33"/>
            <w:hideMark/>
          </w:tcPr>
          <w:p w14:paraId="5ABC8DD4" w14:textId="77777777" w:rsidR="00F46458" w:rsidRPr="00F46458" w:rsidRDefault="00F46458">
            <w:r w:rsidRPr="00F46458">
              <w:t>Término</w:t>
            </w:r>
          </w:p>
        </w:tc>
        <w:tc>
          <w:tcPr>
            <w:tcW w:w="1540" w:type="dxa"/>
            <w:shd w:val="clear" w:color="auto" w:fill="DBE5F1" w:themeFill="accent1" w:themeFillTint="33"/>
          </w:tcPr>
          <w:p w14:paraId="0E99DE14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600CD830" w14:textId="77777777" w:rsidTr="00F516B0">
        <w:trPr>
          <w:trHeight w:val="270"/>
        </w:trPr>
        <w:tc>
          <w:tcPr>
            <w:tcW w:w="785" w:type="dxa"/>
            <w:noWrap/>
          </w:tcPr>
          <w:p w14:paraId="75350BBF" w14:textId="77777777" w:rsidR="00F46458" w:rsidRPr="00F46458" w:rsidRDefault="000773B6" w:rsidP="00F46458">
            <w:pPr>
              <w:jc w:val="left"/>
            </w:pPr>
            <w:r>
              <w:t>1</w:t>
            </w:r>
          </w:p>
        </w:tc>
        <w:tc>
          <w:tcPr>
            <w:tcW w:w="3620" w:type="dxa"/>
            <w:noWrap/>
          </w:tcPr>
          <w:p w14:paraId="0F108BB6" w14:textId="77777777" w:rsidR="000773B6" w:rsidRPr="00F46458" w:rsidRDefault="000773B6" w:rsidP="000773B6">
            <w:pPr>
              <w:jc w:val="left"/>
            </w:pPr>
            <w:r>
              <w:t>Base de dados</w:t>
            </w:r>
          </w:p>
        </w:tc>
        <w:tc>
          <w:tcPr>
            <w:tcW w:w="1128" w:type="dxa"/>
            <w:noWrap/>
          </w:tcPr>
          <w:p w14:paraId="08CC7932" w14:textId="48302BCA" w:rsidR="00F46458" w:rsidRPr="00F46458" w:rsidRDefault="009D1A95" w:rsidP="00F46458">
            <w:pPr>
              <w:jc w:val="left"/>
            </w:pPr>
            <w:r>
              <w:t>16</w:t>
            </w:r>
            <w:r w:rsidR="000773B6">
              <w:t>.1</w:t>
            </w:r>
            <w:r>
              <w:t>1</w:t>
            </w:r>
            <w:r w:rsidR="000773B6">
              <w:t>.2018</w:t>
            </w:r>
          </w:p>
        </w:tc>
        <w:tc>
          <w:tcPr>
            <w:tcW w:w="1302" w:type="dxa"/>
            <w:noWrap/>
          </w:tcPr>
          <w:p w14:paraId="27522FDC" w14:textId="2F892083" w:rsidR="00F46458" w:rsidRPr="00F46458" w:rsidRDefault="000773B6" w:rsidP="00F46458">
            <w:pPr>
              <w:jc w:val="left"/>
            </w:pPr>
            <w:r>
              <w:t>2</w:t>
            </w:r>
            <w:r w:rsidR="00D472DE">
              <w:t>7</w:t>
            </w:r>
            <w:r>
              <w:t>.10.2018</w:t>
            </w:r>
          </w:p>
        </w:tc>
        <w:tc>
          <w:tcPr>
            <w:tcW w:w="1540" w:type="dxa"/>
          </w:tcPr>
          <w:p w14:paraId="1702C359" w14:textId="77777777" w:rsidR="00F46458" w:rsidRPr="00F46458" w:rsidRDefault="00013128">
            <w:r>
              <w:t>feito</w:t>
            </w:r>
          </w:p>
        </w:tc>
      </w:tr>
      <w:tr w:rsidR="000773B6" w:rsidRPr="00F46458" w14:paraId="673C4496" w14:textId="77777777" w:rsidTr="00F516B0">
        <w:trPr>
          <w:trHeight w:val="270"/>
        </w:trPr>
        <w:tc>
          <w:tcPr>
            <w:tcW w:w="785" w:type="dxa"/>
            <w:noWrap/>
          </w:tcPr>
          <w:p w14:paraId="67CEA5BE" w14:textId="77777777" w:rsidR="000773B6" w:rsidRDefault="000773B6" w:rsidP="00F46458">
            <w:r>
              <w:t>2</w:t>
            </w:r>
          </w:p>
        </w:tc>
        <w:tc>
          <w:tcPr>
            <w:tcW w:w="3620" w:type="dxa"/>
            <w:noWrap/>
          </w:tcPr>
          <w:p w14:paraId="7DB950F9" w14:textId="44D1F7C9" w:rsidR="000773B6" w:rsidRDefault="004602B2" w:rsidP="000773B6">
            <w:r>
              <w:t xml:space="preserve">Mockup </w:t>
            </w:r>
            <w:r w:rsidR="007077D3">
              <w:t>do cadastro de criancas</w:t>
            </w:r>
          </w:p>
        </w:tc>
        <w:tc>
          <w:tcPr>
            <w:tcW w:w="1128" w:type="dxa"/>
            <w:noWrap/>
          </w:tcPr>
          <w:p w14:paraId="49645053" w14:textId="2E9DDCF2" w:rsidR="000773B6" w:rsidRPr="00F46458" w:rsidRDefault="009D1A95" w:rsidP="00F46458">
            <w:r>
              <w:t>16.1</w:t>
            </w:r>
            <w:r w:rsidR="000773B6">
              <w:t>1.2018</w:t>
            </w:r>
          </w:p>
        </w:tc>
        <w:tc>
          <w:tcPr>
            <w:tcW w:w="1302" w:type="dxa"/>
            <w:noWrap/>
          </w:tcPr>
          <w:p w14:paraId="286A6156" w14:textId="377EBC3F" w:rsidR="000773B6" w:rsidRPr="00F46458" w:rsidRDefault="004602B2" w:rsidP="00F46458">
            <w:r>
              <w:t>2</w:t>
            </w:r>
            <w:r w:rsidR="00D472DE">
              <w:t>7</w:t>
            </w:r>
            <w:r>
              <w:t>.10</w:t>
            </w:r>
            <w:r w:rsidR="000773B6">
              <w:t>.2018</w:t>
            </w:r>
          </w:p>
        </w:tc>
        <w:tc>
          <w:tcPr>
            <w:tcW w:w="1540" w:type="dxa"/>
          </w:tcPr>
          <w:p w14:paraId="1424EA46" w14:textId="77777777" w:rsidR="000773B6" w:rsidRPr="00F46458" w:rsidRDefault="00F516B0">
            <w:r>
              <w:t>feito</w:t>
            </w:r>
          </w:p>
        </w:tc>
      </w:tr>
      <w:tr w:rsidR="00F516B0" w:rsidRPr="00F46458" w14:paraId="772C1DA6" w14:textId="77777777" w:rsidTr="00F516B0">
        <w:trPr>
          <w:trHeight w:val="270"/>
        </w:trPr>
        <w:tc>
          <w:tcPr>
            <w:tcW w:w="785" w:type="dxa"/>
            <w:noWrap/>
          </w:tcPr>
          <w:p w14:paraId="0E202170" w14:textId="77777777" w:rsidR="00F516B0" w:rsidRDefault="00F516B0" w:rsidP="00F46458">
            <w:r>
              <w:t>3</w:t>
            </w:r>
          </w:p>
        </w:tc>
        <w:tc>
          <w:tcPr>
            <w:tcW w:w="3620" w:type="dxa"/>
            <w:noWrap/>
          </w:tcPr>
          <w:p w14:paraId="01AF6B3B" w14:textId="77777777" w:rsidR="00F516B0" w:rsidRDefault="00F516B0" w:rsidP="00F516B0">
            <w:r>
              <w:t>Desenho de formularios</w:t>
            </w:r>
          </w:p>
        </w:tc>
        <w:tc>
          <w:tcPr>
            <w:tcW w:w="1128" w:type="dxa"/>
            <w:noWrap/>
          </w:tcPr>
          <w:p w14:paraId="41B169FC" w14:textId="2958B374" w:rsidR="00F516B0" w:rsidRDefault="009D1A95" w:rsidP="00F46458">
            <w:r>
              <w:t>16</w:t>
            </w:r>
            <w:r w:rsidR="00F516B0">
              <w:t>.1</w:t>
            </w:r>
            <w:r>
              <w:t>1</w:t>
            </w:r>
            <w:r w:rsidR="00F516B0">
              <w:t>.2018</w:t>
            </w:r>
          </w:p>
        </w:tc>
        <w:tc>
          <w:tcPr>
            <w:tcW w:w="1302" w:type="dxa"/>
            <w:noWrap/>
          </w:tcPr>
          <w:p w14:paraId="4E3BC130" w14:textId="269FA55C" w:rsidR="00F516B0" w:rsidRDefault="00D472DE" w:rsidP="00F46458">
            <w:r>
              <w:t>5</w:t>
            </w:r>
            <w:r w:rsidR="00F516B0">
              <w:t>.11.2018</w:t>
            </w:r>
          </w:p>
        </w:tc>
        <w:tc>
          <w:tcPr>
            <w:tcW w:w="1540" w:type="dxa"/>
          </w:tcPr>
          <w:p w14:paraId="656F3AB5" w14:textId="2F2717F6" w:rsidR="00F516B0" w:rsidRDefault="00F17BE2">
            <w:r>
              <w:t>feito</w:t>
            </w:r>
          </w:p>
        </w:tc>
      </w:tr>
      <w:tr w:rsidR="000773B6" w:rsidRPr="00F46458" w14:paraId="26F9B6E3" w14:textId="77777777" w:rsidTr="00F516B0">
        <w:trPr>
          <w:trHeight w:val="270"/>
        </w:trPr>
        <w:tc>
          <w:tcPr>
            <w:tcW w:w="785" w:type="dxa"/>
            <w:noWrap/>
          </w:tcPr>
          <w:p w14:paraId="727A58B8" w14:textId="77777777" w:rsidR="000773B6" w:rsidRDefault="00DA558B" w:rsidP="00F46458">
            <w:r>
              <w:t>4</w:t>
            </w:r>
          </w:p>
        </w:tc>
        <w:tc>
          <w:tcPr>
            <w:tcW w:w="3620" w:type="dxa"/>
            <w:noWrap/>
          </w:tcPr>
          <w:p w14:paraId="5AAA8EF1" w14:textId="77777777" w:rsidR="000773B6" w:rsidRDefault="000773B6" w:rsidP="000773B6">
            <w:r>
              <w:t>CRUD</w:t>
            </w:r>
          </w:p>
        </w:tc>
        <w:tc>
          <w:tcPr>
            <w:tcW w:w="1128" w:type="dxa"/>
            <w:noWrap/>
          </w:tcPr>
          <w:p w14:paraId="5C3A9661" w14:textId="2E27F035" w:rsidR="000773B6" w:rsidRDefault="009D1A95" w:rsidP="00F46458">
            <w:r>
              <w:t>16</w:t>
            </w:r>
            <w:r w:rsidR="000773B6">
              <w:t>.1</w:t>
            </w:r>
            <w:r>
              <w:t>1</w:t>
            </w:r>
            <w:r w:rsidR="000773B6">
              <w:t>.2018</w:t>
            </w:r>
          </w:p>
        </w:tc>
        <w:tc>
          <w:tcPr>
            <w:tcW w:w="1302" w:type="dxa"/>
            <w:noWrap/>
          </w:tcPr>
          <w:p w14:paraId="4EA7F77B" w14:textId="2F6DEA90" w:rsidR="000773B6" w:rsidRDefault="00D472DE" w:rsidP="00F46458">
            <w:r>
              <w:t>6</w:t>
            </w:r>
            <w:r w:rsidR="00DA558B">
              <w:t>.11.2018</w:t>
            </w:r>
          </w:p>
        </w:tc>
        <w:tc>
          <w:tcPr>
            <w:tcW w:w="1540" w:type="dxa"/>
          </w:tcPr>
          <w:p w14:paraId="1CCE0746" w14:textId="77777777" w:rsidR="000773B6" w:rsidRPr="00F46458" w:rsidRDefault="00F516B0">
            <w:r>
              <w:t>Em progresso</w:t>
            </w:r>
          </w:p>
        </w:tc>
      </w:tr>
      <w:tr w:rsidR="000773B6" w:rsidRPr="00F46458" w14:paraId="2BFC978E" w14:textId="77777777" w:rsidTr="00F516B0">
        <w:trPr>
          <w:trHeight w:val="270"/>
        </w:trPr>
        <w:tc>
          <w:tcPr>
            <w:tcW w:w="785" w:type="dxa"/>
            <w:noWrap/>
          </w:tcPr>
          <w:p w14:paraId="54E9ED9E" w14:textId="77777777" w:rsidR="000773B6" w:rsidRDefault="00DA558B" w:rsidP="00F46458">
            <w:r>
              <w:t>5</w:t>
            </w:r>
          </w:p>
        </w:tc>
        <w:tc>
          <w:tcPr>
            <w:tcW w:w="3620" w:type="dxa"/>
            <w:noWrap/>
          </w:tcPr>
          <w:p w14:paraId="2D4DA75B" w14:textId="1710ED60" w:rsidR="000773B6" w:rsidRDefault="00DA558B" w:rsidP="000773B6">
            <w:r>
              <w:t xml:space="preserve">Modulo </w:t>
            </w:r>
          </w:p>
        </w:tc>
        <w:tc>
          <w:tcPr>
            <w:tcW w:w="1128" w:type="dxa"/>
            <w:noWrap/>
          </w:tcPr>
          <w:p w14:paraId="171A298D" w14:textId="4A32F6FC" w:rsidR="000773B6" w:rsidRDefault="009D1A95" w:rsidP="00F46458">
            <w:r>
              <w:t>16</w:t>
            </w:r>
            <w:r w:rsidR="00DA558B">
              <w:t>.1</w:t>
            </w:r>
            <w:r>
              <w:t>1</w:t>
            </w:r>
            <w:r w:rsidR="00DA558B">
              <w:t>.2018</w:t>
            </w:r>
          </w:p>
        </w:tc>
        <w:tc>
          <w:tcPr>
            <w:tcW w:w="1302" w:type="dxa"/>
            <w:noWrap/>
          </w:tcPr>
          <w:p w14:paraId="61B8B161" w14:textId="081D6634" w:rsidR="000773B6" w:rsidRDefault="00D472DE" w:rsidP="00F46458">
            <w:r>
              <w:t>7</w:t>
            </w:r>
            <w:r w:rsidR="00DA558B">
              <w:t>.11.2018</w:t>
            </w:r>
          </w:p>
        </w:tc>
        <w:tc>
          <w:tcPr>
            <w:tcW w:w="1540" w:type="dxa"/>
          </w:tcPr>
          <w:p w14:paraId="0579C80F" w14:textId="77777777" w:rsidR="000773B6" w:rsidRPr="00F46458" w:rsidRDefault="00F516B0">
            <w:r>
              <w:t>Em progresso</w:t>
            </w:r>
          </w:p>
        </w:tc>
      </w:tr>
    </w:tbl>
    <w:p w14:paraId="144EED98" w14:textId="77777777" w:rsidR="006E42B1" w:rsidRDefault="006E42B1" w:rsidP="006E42B1"/>
    <w:p w14:paraId="32FD8CE1" w14:textId="77777777"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</w:tblGrid>
      <w:tr w:rsidR="00F46458" w:rsidRPr="00F46458" w14:paraId="01B0C6A7" w14:textId="77777777" w:rsidTr="00DA558B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4412511B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0DBE4996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5819ABA0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6BD9F270" w14:textId="77777777" w:rsidR="00F46458" w:rsidRPr="00F46458" w:rsidRDefault="00F46458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2336A04F" w14:textId="77777777" w:rsidR="00F46458" w:rsidRPr="00F46458" w:rsidRDefault="00F46458">
            <w:r w:rsidRPr="00F46458">
              <w:t>Término</w:t>
            </w:r>
          </w:p>
        </w:tc>
      </w:tr>
      <w:tr w:rsidR="007077D3" w:rsidRPr="00F46458" w14:paraId="4D0A9F95" w14:textId="77777777" w:rsidTr="00DA558B">
        <w:trPr>
          <w:trHeight w:val="300"/>
        </w:trPr>
        <w:tc>
          <w:tcPr>
            <w:tcW w:w="803" w:type="dxa"/>
          </w:tcPr>
          <w:p w14:paraId="75C1A0DF" w14:textId="77777777" w:rsidR="007077D3" w:rsidRPr="00F46458" w:rsidRDefault="007077D3" w:rsidP="007077D3">
            <w:r>
              <w:t>1</w:t>
            </w:r>
          </w:p>
        </w:tc>
        <w:tc>
          <w:tcPr>
            <w:tcW w:w="2976" w:type="dxa"/>
          </w:tcPr>
          <w:p w14:paraId="204591AA" w14:textId="7398EF8C" w:rsidR="007077D3" w:rsidRPr="00F46458" w:rsidRDefault="007077D3" w:rsidP="007077D3">
            <w:r>
              <w:t>Formulario do Cadastro  criancas</w:t>
            </w:r>
          </w:p>
        </w:tc>
        <w:tc>
          <w:tcPr>
            <w:tcW w:w="1245" w:type="dxa"/>
          </w:tcPr>
          <w:p w14:paraId="27F1DA89" w14:textId="484F695A" w:rsidR="007077D3" w:rsidRPr="00F46458" w:rsidRDefault="007077D3" w:rsidP="007077D3">
            <w:r>
              <w:t>Amiel, Jassira</w:t>
            </w:r>
          </w:p>
        </w:tc>
        <w:tc>
          <w:tcPr>
            <w:tcW w:w="1128" w:type="dxa"/>
          </w:tcPr>
          <w:p w14:paraId="045980F5" w14:textId="7352971F" w:rsidR="007077D3" w:rsidRPr="00F46458" w:rsidRDefault="007077D3" w:rsidP="007077D3">
            <w:r>
              <w:t>16.11.2018</w:t>
            </w:r>
          </w:p>
        </w:tc>
        <w:tc>
          <w:tcPr>
            <w:tcW w:w="1128" w:type="dxa"/>
          </w:tcPr>
          <w:p w14:paraId="78B4D98B" w14:textId="595AC811" w:rsidR="007077D3" w:rsidRPr="00F46458" w:rsidRDefault="007077D3" w:rsidP="007077D3">
            <w:r>
              <w:t>16.11.1018</w:t>
            </w:r>
          </w:p>
        </w:tc>
      </w:tr>
      <w:tr w:rsidR="00690430" w:rsidRPr="00F46458" w14:paraId="41CCB5E0" w14:textId="77777777" w:rsidTr="00DA558B">
        <w:trPr>
          <w:trHeight w:val="300"/>
        </w:trPr>
        <w:tc>
          <w:tcPr>
            <w:tcW w:w="803" w:type="dxa"/>
          </w:tcPr>
          <w:p w14:paraId="2B98FB29" w14:textId="77777777" w:rsidR="00690430" w:rsidRPr="00F46458" w:rsidRDefault="00DA558B" w:rsidP="00F46458">
            <w:r>
              <w:t>2</w:t>
            </w:r>
          </w:p>
        </w:tc>
        <w:tc>
          <w:tcPr>
            <w:tcW w:w="2976" w:type="dxa"/>
          </w:tcPr>
          <w:p w14:paraId="26E81A2E" w14:textId="196369B5" w:rsidR="00690430" w:rsidRDefault="007077D3">
            <w:r>
              <w:t>Criar tabela Crianca</w:t>
            </w:r>
          </w:p>
        </w:tc>
        <w:tc>
          <w:tcPr>
            <w:tcW w:w="1245" w:type="dxa"/>
          </w:tcPr>
          <w:p w14:paraId="314118B9" w14:textId="1DE4C06E" w:rsidR="00690430" w:rsidRDefault="00D472DE">
            <w:r>
              <w:t>Amiel</w:t>
            </w:r>
            <w:r w:rsidR="00013128">
              <w:t xml:space="preserve">, </w:t>
            </w:r>
            <w:r>
              <w:t>Jassira</w:t>
            </w:r>
          </w:p>
        </w:tc>
        <w:tc>
          <w:tcPr>
            <w:tcW w:w="1128" w:type="dxa"/>
          </w:tcPr>
          <w:p w14:paraId="295E4C06" w14:textId="1F86FBE7" w:rsidR="00690430" w:rsidRPr="00F46458" w:rsidRDefault="007077D3">
            <w:r>
              <w:t>16</w:t>
            </w:r>
            <w:r w:rsidR="00DA558B">
              <w:t>.1</w:t>
            </w:r>
            <w:r>
              <w:t>1</w:t>
            </w:r>
            <w:r w:rsidR="00DA558B">
              <w:t>.2018</w:t>
            </w:r>
          </w:p>
        </w:tc>
        <w:tc>
          <w:tcPr>
            <w:tcW w:w="1128" w:type="dxa"/>
          </w:tcPr>
          <w:p w14:paraId="21973B5A" w14:textId="5834D5EE" w:rsidR="00690430" w:rsidRPr="00F46458" w:rsidRDefault="007077D3">
            <w:r>
              <w:t>16</w:t>
            </w:r>
            <w:r w:rsidR="00DA558B">
              <w:t>.1</w:t>
            </w:r>
            <w:r>
              <w:t>1</w:t>
            </w:r>
            <w:r w:rsidR="00DA558B">
              <w:t>.2018</w:t>
            </w:r>
          </w:p>
        </w:tc>
      </w:tr>
    </w:tbl>
    <w:p w14:paraId="656A2578" w14:textId="77777777" w:rsidR="006E42B1" w:rsidRDefault="006E42B1" w:rsidP="00747B7F"/>
    <w:p w14:paraId="342C574B" w14:textId="77777777"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  <w:gridCol w:w="1167"/>
      </w:tblGrid>
      <w:tr w:rsidR="00747B7F" w:rsidRPr="00F46458" w14:paraId="42953136" w14:textId="77777777" w:rsidTr="00013128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241DA4E6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204BDE6D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19A0D165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498DC258" w14:textId="77777777"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5E657BB7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7647FBD6" w14:textId="77777777" w:rsidR="00747B7F" w:rsidRPr="00F46458" w:rsidRDefault="00747B7F">
            <w:r w:rsidRPr="00F46458">
              <w:t>Status</w:t>
            </w:r>
          </w:p>
        </w:tc>
      </w:tr>
      <w:tr w:rsidR="00DA558B" w:rsidRPr="00F46458" w14:paraId="02721590" w14:textId="77777777" w:rsidTr="00013128">
        <w:trPr>
          <w:trHeight w:val="240"/>
        </w:trPr>
        <w:tc>
          <w:tcPr>
            <w:tcW w:w="803" w:type="dxa"/>
          </w:tcPr>
          <w:p w14:paraId="708DB0D1" w14:textId="77777777" w:rsidR="00DA558B" w:rsidRPr="00F46458" w:rsidRDefault="00DA558B" w:rsidP="00DA558B">
            <w:r>
              <w:t>1</w:t>
            </w:r>
          </w:p>
        </w:tc>
        <w:tc>
          <w:tcPr>
            <w:tcW w:w="2976" w:type="dxa"/>
          </w:tcPr>
          <w:p w14:paraId="06C537B8" w14:textId="0AA2EF28" w:rsidR="00DA558B" w:rsidRPr="00F46458" w:rsidRDefault="0058273E" w:rsidP="00DA558B">
            <w:r>
              <w:t>controlo</w:t>
            </w:r>
          </w:p>
        </w:tc>
        <w:tc>
          <w:tcPr>
            <w:tcW w:w="1245" w:type="dxa"/>
          </w:tcPr>
          <w:p w14:paraId="56F72FA3" w14:textId="6DA89314" w:rsidR="00DA558B" w:rsidRPr="00F46458" w:rsidRDefault="00DA558B" w:rsidP="00DA558B">
            <w:r>
              <w:t xml:space="preserve"> A</w:t>
            </w:r>
            <w:r w:rsidR="00D472DE">
              <w:t>miel, Jassira</w:t>
            </w:r>
          </w:p>
        </w:tc>
        <w:tc>
          <w:tcPr>
            <w:tcW w:w="1128" w:type="dxa"/>
          </w:tcPr>
          <w:p w14:paraId="63EB56FB" w14:textId="2CE060BF" w:rsidR="00DA558B" w:rsidRDefault="0058273E" w:rsidP="00DA558B">
            <w:r>
              <w:t>16</w:t>
            </w:r>
            <w:r w:rsidR="00DA558B">
              <w:t>.1</w:t>
            </w:r>
            <w:r>
              <w:t>1</w:t>
            </w:r>
            <w:r w:rsidR="00DA558B">
              <w:t>.2018</w:t>
            </w:r>
          </w:p>
        </w:tc>
        <w:tc>
          <w:tcPr>
            <w:tcW w:w="1033" w:type="dxa"/>
          </w:tcPr>
          <w:p w14:paraId="5674C20F" w14:textId="6ED01D2B" w:rsidR="00DA558B" w:rsidRDefault="0058273E" w:rsidP="00DA558B">
            <w:r>
              <w:t>19</w:t>
            </w:r>
            <w:r w:rsidR="00DA558B">
              <w:t>.11.2018</w:t>
            </w:r>
          </w:p>
        </w:tc>
        <w:tc>
          <w:tcPr>
            <w:tcW w:w="1167" w:type="dxa"/>
          </w:tcPr>
          <w:p w14:paraId="5845A259" w14:textId="77777777" w:rsidR="00DA558B" w:rsidRDefault="00286512" w:rsidP="00DA558B">
            <w:r>
              <w:t>Em progresso</w:t>
            </w:r>
          </w:p>
        </w:tc>
      </w:tr>
    </w:tbl>
    <w:p w14:paraId="5A6B940B" w14:textId="77777777"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</w:tblGrid>
      <w:tr w:rsidR="00747B7F" w:rsidRPr="00F46458" w14:paraId="4C18D997" w14:textId="77777777" w:rsidTr="00D472DE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6C1B4A94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6E08EEC6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67BD080E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27" w:type="dxa"/>
            <w:shd w:val="clear" w:color="auto" w:fill="DBE5F1" w:themeFill="accent1" w:themeFillTint="33"/>
            <w:hideMark/>
          </w:tcPr>
          <w:p w14:paraId="59EAF11A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2530617E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21916FD6" w14:textId="77777777" w:rsidTr="00D472DE">
        <w:trPr>
          <w:trHeight w:val="300"/>
        </w:trPr>
        <w:tc>
          <w:tcPr>
            <w:tcW w:w="803" w:type="dxa"/>
          </w:tcPr>
          <w:p w14:paraId="7060663F" w14:textId="11B00976" w:rsidR="00747B7F" w:rsidRPr="00F46458" w:rsidRDefault="0058273E" w:rsidP="004671EB">
            <w:r>
              <w:t>1</w:t>
            </w:r>
          </w:p>
        </w:tc>
        <w:tc>
          <w:tcPr>
            <w:tcW w:w="2976" w:type="dxa"/>
          </w:tcPr>
          <w:p w14:paraId="3D3F6A69" w14:textId="6FC6EA17" w:rsidR="00747B7F" w:rsidRPr="00F46458" w:rsidRDefault="0058273E" w:rsidP="004602B2">
            <w:pPr>
              <w:jc w:val="left"/>
            </w:pPr>
            <w:r>
              <w:t>Registro de doacoes</w:t>
            </w:r>
          </w:p>
        </w:tc>
        <w:tc>
          <w:tcPr>
            <w:tcW w:w="1245" w:type="dxa"/>
          </w:tcPr>
          <w:p w14:paraId="44E20ACC" w14:textId="4012A30D" w:rsidR="00747B7F" w:rsidRPr="00F46458" w:rsidRDefault="00D472DE" w:rsidP="004671EB">
            <w:r>
              <w:t>Amiel</w:t>
            </w:r>
            <w:r w:rsidR="004602B2">
              <w:t xml:space="preserve">, </w:t>
            </w:r>
            <w:r>
              <w:t>Jassira</w:t>
            </w:r>
          </w:p>
        </w:tc>
        <w:tc>
          <w:tcPr>
            <w:tcW w:w="1027" w:type="dxa"/>
          </w:tcPr>
          <w:p w14:paraId="2EC506FB" w14:textId="5FA20530" w:rsidR="00747B7F" w:rsidRPr="00F46458" w:rsidRDefault="0058273E" w:rsidP="004671EB">
            <w:r>
              <w:t>19</w:t>
            </w:r>
            <w:r w:rsidR="004602B2">
              <w:t>.11.2018</w:t>
            </w:r>
          </w:p>
        </w:tc>
        <w:tc>
          <w:tcPr>
            <w:tcW w:w="1128" w:type="dxa"/>
          </w:tcPr>
          <w:p w14:paraId="57A9A0FA" w14:textId="6808A64B" w:rsidR="00747B7F" w:rsidRPr="00F46458" w:rsidRDefault="0058273E" w:rsidP="004671EB">
            <w:r>
              <w:t>20</w:t>
            </w:r>
            <w:r w:rsidR="004602B2">
              <w:t>.11.2018</w:t>
            </w:r>
          </w:p>
        </w:tc>
      </w:tr>
    </w:tbl>
    <w:p w14:paraId="2876241E" w14:textId="77777777" w:rsidR="00747B7F" w:rsidRDefault="00747B7F" w:rsidP="00747B7F"/>
    <w:p w14:paraId="575456EF" w14:textId="77777777" w:rsidR="006E42B1" w:rsidRPr="00F4262A" w:rsidRDefault="006E42B1" w:rsidP="006E42B1">
      <w:pPr>
        <w:pStyle w:val="Heading1"/>
      </w:pPr>
      <w:r w:rsidRPr="00F4262A">
        <w:lastRenderedPageBreak/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7D05C9C1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5997E5F7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335E1816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3BCED849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094C4FA0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4F975E34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33D8B9BD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6219DB49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4FE6833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7EF0167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5B9B887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78CEE29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67FB4F85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1C5A68B2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36F30C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6BAE4FE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193B3692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0FA92BA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2F269C93" w14:textId="77777777" w:rsidR="006E42B1" w:rsidRPr="00F4262A" w:rsidRDefault="006E42B1" w:rsidP="006E42B1"/>
    <w:p w14:paraId="77518585" w14:textId="77777777" w:rsidR="006E42B1" w:rsidRPr="00F4262A" w:rsidRDefault="006E42B1" w:rsidP="006E42B1">
      <w:pPr>
        <w:pStyle w:val="Heading1"/>
      </w:pPr>
      <w:r w:rsidRPr="00F4262A">
        <w:t>Informações adicionais</w:t>
      </w:r>
    </w:p>
    <w:p w14:paraId="0D7C4285" w14:textId="77777777"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FFD0A" w14:textId="77777777" w:rsidR="000E17A2" w:rsidRDefault="000E17A2" w:rsidP="005E1593">
      <w:r>
        <w:separator/>
      </w:r>
    </w:p>
  </w:endnote>
  <w:endnote w:type="continuationSeparator" w:id="0">
    <w:p w14:paraId="0DD362C5" w14:textId="77777777" w:rsidR="000E17A2" w:rsidRDefault="000E17A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0588A2C0" w14:textId="77777777" w:rsidTr="00EE03D7">
      <w:trPr>
        <w:jc w:val="center"/>
      </w:trPr>
      <w:tc>
        <w:tcPr>
          <w:tcW w:w="2740" w:type="dxa"/>
          <w:vAlign w:val="center"/>
        </w:tcPr>
        <w:p w14:paraId="1D89B8B4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477F9BCB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14E688DB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65D857B8" w14:textId="77777777"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37AA21FC" w14:textId="77777777"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6B1CF7E6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323CF" w14:textId="77777777" w:rsidR="000E17A2" w:rsidRDefault="000E17A2" w:rsidP="005E1593">
      <w:r>
        <w:separator/>
      </w:r>
    </w:p>
  </w:footnote>
  <w:footnote w:type="continuationSeparator" w:id="0">
    <w:p w14:paraId="3FB3CD3C" w14:textId="77777777" w:rsidR="000E17A2" w:rsidRDefault="000E17A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6D80BA11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2DD8899D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67240FD8" w14:textId="77777777"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2F94320D" wp14:editId="6350D87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6F5FE408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7E6F0DE4" w14:textId="701EAA36" w:rsidR="00EE03D7" w:rsidRPr="003D63E0" w:rsidRDefault="000773B6" w:rsidP="002D679E">
          <w:pPr>
            <w:pStyle w:val="Header"/>
            <w:rPr>
              <w:sz w:val="22"/>
              <w:szCs w:val="22"/>
            </w:rPr>
          </w:pPr>
          <w:r>
            <w:t>Gestão de</w:t>
          </w:r>
          <w:r w:rsidR="00D472DE">
            <w:t xml:space="preserve"> Orfanato</w:t>
          </w:r>
        </w:p>
      </w:tc>
      <w:tc>
        <w:tcPr>
          <w:tcW w:w="1956" w:type="dxa"/>
          <w:vMerge/>
          <w:vAlign w:val="center"/>
        </w:tcPr>
        <w:p w14:paraId="0574DD71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4CBBF8A6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13128"/>
    <w:rsid w:val="00032B86"/>
    <w:rsid w:val="00042072"/>
    <w:rsid w:val="000773B6"/>
    <w:rsid w:val="000E17A2"/>
    <w:rsid w:val="000E2853"/>
    <w:rsid w:val="00195AE8"/>
    <w:rsid w:val="001A3A85"/>
    <w:rsid w:val="001D497F"/>
    <w:rsid w:val="001F3D30"/>
    <w:rsid w:val="00204A01"/>
    <w:rsid w:val="00274187"/>
    <w:rsid w:val="00286512"/>
    <w:rsid w:val="0029176A"/>
    <w:rsid w:val="002A378A"/>
    <w:rsid w:val="002C7EE3"/>
    <w:rsid w:val="00331443"/>
    <w:rsid w:val="00341B09"/>
    <w:rsid w:val="003434BA"/>
    <w:rsid w:val="0034544C"/>
    <w:rsid w:val="003C570D"/>
    <w:rsid w:val="003D377B"/>
    <w:rsid w:val="003D63E0"/>
    <w:rsid w:val="0042609D"/>
    <w:rsid w:val="004602B2"/>
    <w:rsid w:val="004B2855"/>
    <w:rsid w:val="004B60F1"/>
    <w:rsid w:val="004E0C71"/>
    <w:rsid w:val="0055540E"/>
    <w:rsid w:val="005673D2"/>
    <w:rsid w:val="0058273E"/>
    <w:rsid w:val="005B5930"/>
    <w:rsid w:val="005D33A3"/>
    <w:rsid w:val="005E1593"/>
    <w:rsid w:val="005F487B"/>
    <w:rsid w:val="006419CA"/>
    <w:rsid w:val="00663704"/>
    <w:rsid w:val="00690430"/>
    <w:rsid w:val="006A233C"/>
    <w:rsid w:val="006E42B1"/>
    <w:rsid w:val="007077D3"/>
    <w:rsid w:val="00743E89"/>
    <w:rsid w:val="00747B7F"/>
    <w:rsid w:val="007A054B"/>
    <w:rsid w:val="007E3BFD"/>
    <w:rsid w:val="007F4991"/>
    <w:rsid w:val="00842903"/>
    <w:rsid w:val="00871E89"/>
    <w:rsid w:val="00881D45"/>
    <w:rsid w:val="008843C9"/>
    <w:rsid w:val="00894080"/>
    <w:rsid w:val="009C1BBB"/>
    <w:rsid w:val="009D1A95"/>
    <w:rsid w:val="00A13BFD"/>
    <w:rsid w:val="00A52E31"/>
    <w:rsid w:val="00AD6432"/>
    <w:rsid w:val="00AE1992"/>
    <w:rsid w:val="00C047A4"/>
    <w:rsid w:val="00C52528"/>
    <w:rsid w:val="00C5503D"/>
    <w:rsid w:val="00C57C6A"/>
    <w:rsid w:val="00CB1588"/>
    <w:rsid w:val="00CC196E"/>
    <w:rsid w:val="00CE2B3B"/>
    <w:rsid w:val="00D124E0"/>
    <w:rsid w:val="00D175D8"/>
    <w:rsid w:val="00D37957"/>
    <w:rsid w:val="00D43615"/>
    <w:rsid w:val="00D472DE"/>
    <w:rsid w:val="00D92CA5"/>
    <w:rsid w:val="00DA558B"/>
    <w:rsid w:val="00E34C15"/>
    <w:rsid w:val="00E85FEF"/>
    <w:rsid w:val="00EA06EE"/>
    <w:rsid w:val="00EE03D7"/>
    <w:rsid w:val="00EE5DA6"/>
    <w:rsid w:val="00F17BE2"/>
    <w:rsid w:val="00F46458"/>
    <w:rsid w:val="00F516B0"/>
    <w:rsid w:val="00F60578"/>
    <w:rsid w:val="00F93A61"/>
    <w:rsid w:val="00F941BA"/>
    <w:rsid w:val="00FA2A1B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C2BE4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F0"/>
    <w:rsid w:val="000635F3"/>
    <w:rsid w:val="002601F0"/>
    <w:rsid w:val="00334843"/>
    <w:rsid w:val="003563C2"/>
    <w:rsid w:val="006B1C90"/>
    <w:rsid w:val="00740940"/>
    <w:rsid w:val="008045FE"/>
    <w:rsid w:val="00AB0C05"/>
    <w:rsid w:val="00AC21A9"/>
    <w:rsid w:val="00BA4158"/>
    <w:rsid w:val="00D1284A"/>
    <w:rsid w:val="00E055FC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1687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Carmen</cp:lastModifiedBy>
  <cp:revision>2</cp:revision>
  <dcterms:created xsi:type="dcterms:W3CDTF">2018-11-21T08:59:00Z</dcterms:created>
  <dcterms:modified xsi:type="dcterms:W3CDTF">2018-11-21T08:59:00Z</dcterms:modified>
</cp:coreProperties>
</file>