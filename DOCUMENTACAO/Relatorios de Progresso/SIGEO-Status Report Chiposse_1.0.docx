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727C66" w14:paraId="2F8A3B12" w14:textId="77777777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14:paraId="76BBF918" w14:textId="77777777" w:rsidR="006E42B1" w:rsidRPr="00E221BD" w:rsidRDefault="006E42B1" w:rsidP="00637831">
            <w:pPr>
              <w:pStyle w:val="Header"/>
            </w:pPr>
            <w:bookmarkStart w:id="0" w:name="_GoBack"/>
            <w:bookmarkEnd w:id="0"/>
            <w:r w:rsidRPr="00E221BD">
              <w:t xml:space="preserve">Período </w:t>
            </w:r>
            <w:r w:rsidR="00F46458" w:rsidRPr="00E221BD">
              <w:t xml:space="preserve">De: </w:t>
            </w:r>
            <w:r w:rsidR="00F46458" w:rsidRPr="00E221BD"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14:paraId="244FF9EB" w14:textId="77777777" w:rsidR="006E42B1" w:rsidRPr="00E221BD" w:rsidRDefault="000773B6" w:rsidP="00637831">
            <w:r>
              <w:t>20/10/2018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14:paraId="2B336AF0" w14:textId="77777777" w:rsidR="006E42B1" w:rsidRPr="00E221BD" w:rsidRDefault="006E42B1" w:rsidP="00637831">
            <w:pPr>
              <w:pStyle w:val="Header"/>
            </w:pPr>
            <w:r w:rsidRPr="00E221BD">
              <w:t>Até:</w:t>
            </w:r>
          </w:p>
        </w:tc>
        <w:tc>
          <w:tcPr>
            <w:tcW w:w="2700" w:type="dxa"/>
            <w:shd w:val="clear" w:color="auto" w:fill="auto"/>
          </w:tcPr>
          <w:p w14:paraId="6E9A465C" w14:textId="7EFFCBCD" w:rsidR="006E42B1" w:rsidRPr="00E221BD" w:rsidRDefault="006217B4" w:rsidP="00637831">
            <w:r>
              <w:t>0</w:t>
            </w:r>
            <w:r w:rsidR="00A13CBC">
              <w:t>3</w:t>
            </w:r>
            <w:r w:rsidR="000773B6">
              <w:t>/11/2018</w:t>
            </w:r>
          </w:p>
        </w:tc>
      </w:tr>
    </w:tbl>
    <w:p w14:paraId="650900EC" w14:textId="77777777" w:rsidR="006E42B1" w:rsidRPr="00826E5A" w:rsidRDefault="006E42B1" w:rsidP="006E42B1"/>
    <w:p w14:paraId="25754058" w14:textId="77777777" w:rsidR="006E42B1" w:rsidRDefault="006E42B1" w:rsidP="006E42B1">
      <w:pPr>
        <w:pStyle w:val="Heading1"/>
      </w:pPr>
      <w:r w:rsidRPr="00AF1380">
        <w:t>Sumário executivo do status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7D11E5" w14:paraId="2536C639" w14:textId="77777777" w:rsidTr="004E0C71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14:paraId="1E3224F2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Status</w:t>
            </w:r>
          </w:p>
        </w:tc>
        <w:tc>
          <w:tcPr>
            <w:tcW w:w="360" w:type="dxa"/>
            <w:shd w:val="clear" w:color="auto" w:fill="008000"/>
            <w:vAlign w:val="center"/>
          </w:tcPr>
          <w:p w14:paraId="04C01B81" w14:textId="77777777"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14:paraId="58EBD132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14:paraId="69C540E1" w14:textId="77777777"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14:paraId="4F56F026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14:paraId="5547B7AC" w14:textId="77777777"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14:paraId="3B5E2178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Situação Crítica</w:t>
            </w:r>
          </w:p>
        </w:tc>
      </w:tr>
    </w:tbl>
    <w:p w14:paraId="415F3314" w14:textId="77777777" w:rsidR="006E42B1" w:rsidRDefault="006E42B1" w:rsidP="006E42B1"/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634"/>
        <w:gridCol w:w="6233"/>
      </w:tblGrid>
      <w:tr w:rsidR="006E42B1" w14:paraId="30FE8FF7" w14:textId="77777777" w:rsidTr="00013128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14:paraId="7C374CD8" w14:textId="77777777" w:rsidR="006E42B1" w:rsidRDefault="006E42B1" w:rsidP="00637831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Indicador por Área</w:t>
            </w:r>
          </w:p>
        </w:tc>
        <w:tc>
          <w:tcPr>
            <w:tcW w:w="634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14:paraId="708BFEB7" w14:textId="77777777"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Status</w:t>
            </w:r>
          </w:p>
        </w:tc>
        <w:tc>
          <w:tcPr>
            <w:tcW w:w="6233" w:type="dxa"/>
            <w:shd w:val="clear" w:color="auto" w:fill="DBE5F1" w:themeFill="accent1" w:themeFillTint="33"/>
            <w:vAlign w:val="center"/>
          </w:tcPr>
          <w:p w14:paraId="45B7A33F" w14:textId="77777777"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Comentário / Ação Requerida</w:t>
            </w:r>
          </w:p>
        </w:tc>
      </w:tr>
      <w:tr w:rsidR="006E42B1" w:rsidRPr="00512219" w14:paraId="75EDE5CE" w14:textId="77777777" w:rsidTr="00013128">
        <w:trPr>
          <w:trHeight w:val="305"/>
        </w:trPr>
        <w:tc>
          <w:tcPr>
            <w:tcW w:w="2313" w:type="dxa"/>
            <w:vAlign w:val="center"/>
          </w:tcPr>
          <w:p w14:paraId="30E5B5AC" w14:textId="77777777"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Prazo (SPI)</w:t>
            </w:r>
          </w:p>
        </w:tc>
        <w:tc>
          <w:tcPr>
            <w:tcW w:w="634" w:type="dxa"/>
            <w:shd w:val="clear" w:color="auto" w:fill="FFFF00"/>
            <w:vAlign w:val="center"/>
          </w:tcPr>
          <w:p w14:paraId="77775123" w14:textId="77777777" w:rsidR="006E42B1" w:rsidRPr="00013128" w:rsidRDefault="006E42B1" w:rsidP="00637831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6233" w:type="dxa"/>
            <w:vAlign w:val="center"/>
          </w:tcPr>
          <w:p w14:paraId="37709AC2" w14:textId="0C8DFE0B" w:rsidR="006E42B1" w:rsidRPr="00512219" w:rsidRDefault="006217B4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Prologacao da data</w:t>
            </w:r>
            <w:r w:rsidR="008277A7">
              <w:rPr>
                <w:sz w:val="16"/>
                <w:szCs w:val="16"/>
              </w:rPr>
              <w:t>.</w:t>
            </w:r>
          </w:p>
        </w:tc>
      </w:tr>
      <w:tr w:rsidR="006E42B1" w14:paraId="19FA5A83" w14:textId="77777777" w:rsidTr="00013128">
        <w:trPr>
          <w:trHeight w:val="305"/>
        </w:trPr>
        <w:tc>
          <w:tcPr>
            <w:tcW w:w="2313" w:type="dxa"/>
            <w:vAlign w:val="center"/>
          </w:tcPr>
          <w:p w14:paraId="42960E2A" w14:textId="77777777"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 (CPI)</w:t>
            </w:r>
          </w:p>
        </w:tc>
        <w:tc>
          <w:tcPr>
            <w:tcW w:w="634" w:type="dxa"/>
            <w:tcBorders>
              <w:bottom w:val="single" w:sz="4" w:space="0" w:color="808080"/>
            </w:tcBorders>
            <w:shd w:val="clear" w:color="auto" w:fill="FFFF00"/>
            <w:vAlign w:val="center"/>
          </w:tcPr>
          <w:p w14:paraId="11AA44B1" w14:textId="77777777" w:rsidR="006E42B1" w:rsidRPr="00013128" w:rsidRDefault="006E42B1" w:rsidP="00637831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6233" w:type="dxa"/>
            <w:vAlign w:val="center"/>
          </w:tcPr>
          <w:p w14:paraId="4C19EF33" w14:textId="51EC5B23" w:rsidR="006E42B1" w:rsidRPr="00512219" w:rsidRDefault="008277A7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 alterados</w:t>
            </w:r>
            <w:r w:rsidR="00013128">
              <w:rPr>
                <w:sz w:val="16"/>
                <w:szCs w:val="16"/>
              </w:rPr>
              <w:t>.</w:t>
            </w:r>
          </w:p>
        </w:tc>
      </w:tr>
      <w:tr w:rsidR="00D175D8" w:rsidRPr="00512219" w14:paraId="5FD43175" w14:textId="77777777" w:rsidTr="00013128">
        <w:trPr>
          <w:trHeight w:val="305"/>
        </w:trPr>
        <w:tc>
          <w:tcPr>
            <w:tcW w:w="2313" w:type="dxa"/>
            <w:vAlign w:val="center"/>
          </w:tcPr>
          <w:p w14:paraId="346F050B" w14:textId="77777777"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Escopo</w:t>
            </w:r>
          </w:p>
        </w:tc>
        <w:tc>
          <w:tcPr>
            <w:tcW w:w="634" w:type="dxa"/>
            <w:shd w:val="clear" w:color="auto" w:fill="FFFF00"/>
            <w:vAlign w:val="center"/>
          </w:tcPr>
          <w:p w14:paraId="22214C57" w14:textId="77777777"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33" w:type="dxa"/>
            <w:vAlign w:val="center"/>
          </w:tcPr>
          <w:p w14:paraId="727A7B2C" w14:textId="1699882A" w:rsidR="00D175D8" w:rsidRPr="00512219" w:rsidRDefault="008277A7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Alcancar o escopo definido</w:t>
            </w:r>
          </w:p>
        </w:tc>
      </w:tr>
      <w:tr w:rsidR="00D175D8" w:rsidRPr="00512219" w14:paraId="445F1428" w14:textId="77777777" w:rsidTr="00013128">
        <w:trPr>
          <w:trHeight w:val="305"/>
        </w:trPr>
        <w:tc>
          <w:tcPr>
            <w:tcW w:w="2313" w:type="dxa"/>
            <w:vAlign w:val="center"/>
          </w:tcPr>
          <w:p w14:paraId="6A7A33B0" w14:textId="77777777"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  <w:r w:rsidRPr="00512219">
              <w:rPr>
                <w:sz w:val="16"/>
                <w:szCs w:val="16"/>
              </w:rPr>
              <w:t>Comunicação</w:t>
            </w:r>
          </w:p>
        </w:tc>
        <w:tc>
          <w:tcPr>
            <w:tcW w:w="634" w:type="dxa"/>
            <w:shd w:val="clear" w:color="auto" w:fill="008000"/>
            <w:vAlign w:val="center"/>
          </w:tcPr>
          <w:p w14:paraId="6D1DCD23" w14:textId="77777777"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33" w:type="dxa"/>
            <w:vAlign w:val="center"/>
          </w:tcPr>
          <w:p w14:paraId="2B53AEA1" w14:textId="2B697FB0" w:rsidR="00D175D8" w:rsidRPr="00512219" w:rsidRDefault="008277A7" w:rsidP="008277A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Facilidade na comunicacao</w:t>
            </w:r>
          </w:p>
        </w:tc>
      </w:tr>
    </w:tbl>
    <w:p w14:paraId="0E9508D1" w14:textId="77777777" w:rsidR="006E42B1" w:rsidRDefault="006E42B1" w:rsidP="006E42B1"/>
    <w:p w14:paraId="067FFBF1" w14:textId="77777777" w:rsidR="006E42B1" w:rsidRDefault="006E42B1" w:rsidP="006E42B1">
      <w:r>
        <w:t>…….</w:t>
      </w:r>
      <w:r w:rsidR="00DA558B">
        <w:t>-</w:t>
      </w:r>
    </w:p>
    <w:p w14:paraId="76F100FF" w14:textId="77777777" w:rsidR="006E42B1" w:rsidRDefault="006E42B1" w:rsidP="006E42B1"/>
    <w:p w14:paraId="16C03C89" w14:textId="77777777" w:rsidR="00F46458" w:rsidRDefault="00F46458" w:rsidP="00E85FEF">
      <w:pPr>
        <w:pStyle w:val="Heading1"/>
      </w:pPr>
      <w:r w:rsidRPr="00F46458">
        <w:t xml:space="preserve">Estrutura Analítica do Projeto </w:t>
      </w:r>
      <w:r>
        <w:t>(EAP)</w:t>
      </w:r>
    </w:p>
    <w:p w14:paraId="67DF1E05" w14:textId="77777777" w:rsidR="00F46458" w:rsidRDefault="00F46458" w:rsidP="00F46458">
      <w:pPr>
        <w:pStyle w:val="Comments"/>
      </w:pPr>
      <w:r w:rsidRPr="00842903">
        <w:t>[</w:t>
      </w:r>
      <w:r>
        <w:t xml:space="preserve">Mais conhecida pelo termo Inglês - Work Breakdown Structure (WBS) – Informar </w:t>
      </w:r>
      <w:r w:rsidR="00747B7F">
        <w:t xml:space="preserve">o código da EAP </w:t>
      </w:r>
      <w:r>
        <w:t>na primeira coluna d</w:t>
      </w:r>
      <w:r w:rsidR="00747B7F">
        <w:t>a</w:t>
      </w:r>
      <w:r>
        <w:t xml:space="preserve">s </w:t>
      </w:r>
      <w:r w:rsidR="00747B7F">
        <w:t>seções</w:t>
      </w:r>
      <w:r w:rsidRPr="00842903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3620"/>
        <w:gridCol w:w="1128"/>
        <w:gridCol w:w="1302"/>
        <w:gridCol w:w="1540"/>
      </w:tblGrid>
      <w:tr w:rsidR="00F46458" w:rsidRPr="00F46458" w14:paraId="2A296CA2" w14:textId="77777777" w:rsidTr="00F516B0">
        <w:trPr>
          <w:trHeight w:val="270"/>
        </w:trPr>
        <w:tc>
          <w:tcPr>
            <w:tcW w:w="785" w:type="dxa"/>
            <w:shd w:val="clear" w:color="auto" w:fill="DBE5F1" w:themeFill="accent1" w:themeFillTint="33"/>
            <w:hideMark/>
          </w:tcPr>
          <w:p w14:paraId="758FA63E" w14:textId="77777777" w:rsidR="00F46458" w:rsidRPr="00F46458" w:rsidRDefault="00F46458" w:rsidP="00F46458">
            <w:pPr>
              <w:jc w:val="left"/>
            </w:pPr>
            <w:r>
              <w:t xml:space="preserve">Código da </w:t>
            </w:r>
            <w:r w:rsidRPr="00F46458">
              <w:t>EAP</w:t>
            </w:r>
          </w:p>
        </w:tc>
        <w:tc>
          <w:tcPr>
            <w:tcW w:w="3620" w:type="dxa"/>
            <w:shd w:val="clear" w:color="auto" w:fill="DBE5F1" w:themeFill="accent1" w:themeFillTint="33"/>
            <w:hideMark/>
          </w:tcPr>
          <w:p w14:paraId="22E97F1A" w14:textId="77777777" w:rsidR="00F46458" w:rsidRPr="00F46458" w:rsidRDefault="00F46458">
            <w:pPr>
              <w:jc w:val="left"/>
            </w:pPr>
            <w:r w:rsidRPr="00F46458">
              <w:t>Fases, Subfases e Principais Entregas</w:t>
            </w:r>
            <w:r>
              <w:t xml:space="preserve"> e Pacotes de trabalho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14:paraId="72BDD58B" w14:textId="77777777" w:rsidR="00F46458" w:rsidRPr="00F46458" w:rsidRDefault="00F46458">
            <w:r w:rsidRPr="00F46458">
              <w:t>Início</w:t>
            </w:r>
          </w:p>
        </w:tc>
        <w:tc>
          <w:tcPr>
            <w:tcW w:w="1302" w:type="dxa"/>
            <w:shd w:val="clear" w:color="auto" w:fill="DBE5F1" w:themeFill="accent1" w:themeFillTint="33"/>
            <w:hideMark/>
          </w:tcPr>
          <w:p w14:paraId="77B6322C" w14:textId="77777777" w:rsidR="00F46458" w:rsidRPr="00F46458" w:rsidRDefault="00F46458">
            <w:r w:rsidRPr="00F46458">
              <w:t>Término</w:t>
            </w:r>
          </w:p>
        </w:tc>
        <w:tc>
          <w:tcPr>
            <w:tcW w:w="1540" w:type="dxa"/>
            <w:shd w:val="clear" w:color="auto" w:fill="DBE5F1" w:themeFill="accent1" w:themeFillTint="33"/>
          </w:tcPr>
          <w:p w14:paraId="23AFCBC8" w14:textId="77777777" w:rsidR="00F46458" w:rsidRPr="00F46458" w:rsidRDefault="00F46458">
            <w:r w:rsidRPr="00F46458">
              <w:t>Status</w:t>
            </w:r>
          </w:p>
        </w:tc>
      </w:tr>
      <w:tr w:rsidR="00F46458" w:rsidRPr="00F46458" w14:paraId="4F3321A8" w14:textId="77777777" w:rsidTr="00F516B0">
        <w:trPr>
          <w:trHeight w:val="270"/>
        </w:trPr>
        <w:tc>
          <w:tcPr>
            <w:tcW w:w="785" w:type="dxa"/>
            <w:noWrap/>
          </w:tcPr>
          <w:p w14:paraId="12394671" w14:textId="77777777" w:rsidR="00F46458" w:rsidRPr="00F46458" w:rsidRDefault="000773B6" w:rsidP="00F46458">
            <w:pPr>
              <w:jc w:val="left"/>
            </w:pPr>
            <w:r>
              <w:t>1</w:t>
            </w:r>
          </w:p>
        </w:tc>
        <w:tc>
          <w:tcPr>
            <w:tcW w:w="3620" w:type="dxa"/>
            <w:noWrap/>
          </w:tcPr>
          <w:p w14:paraId="3A500A62" w14:textId="77777777" w:rsidR="000773B6" w:rsidRPr="00F46458" w:rsidRDefault="000773B6" w:rsidP="000773B6">
            <w:pPr>
              <w:jc w:val="left"/>
            </w:pPr>
            <w:r>
              <w:t>Base de dados</w:t>
            </w:r>
          </w:p>
        </w:tc>
        <w:tc>
          <w:tcPr>
            <w:tcW w:w="1128" w:type="dxa"/>
            <w:noWrap/>
          </w:tcPr>
          <w:p w14:paraId="2BAB2752" w14:textId="7011A51E" w:rsidR="00F46458" w:rsidRPr="00F46458" w:rsidRDefault="00F46458" w:rsidP="00F46458">
            <w:pPr>
              <w:jc w:val="left"/>
            </w:pPr>
          </w:p>
        </w:tc>
        <w:tc>
          <w:tcPr>
            <w:tcW w:w="1302" w:type="dxa"/>
            <w:noWrap/>
          </w:tcPr>
          <w:p w14:paraId="601046D5" w14:textId="46E2540C" w:rsidR="00F46458" w:rsidRPr="00F46458" w:rsidRDefault="00F46458" w:rsidP="00F46458">
            <w:pPr>
              <w:jc w:val="left"/>
            </w:pPr>
          </w:p>
        </w:tc>
        <w:tc>
          <w:tcPr>
            <w:tcW w:w="1540" w:type="dxa"/>
          </w:tcPr>
          <w:p w14:paraId="6B7A559C" w14:textId="31DD634A" w:rsidR="00F46458" w:rsidRPr="00F46458" w:rsidRDefault="00F46458"/>
        </w:tc>
      </w:tr>
      <w:tr w:rsidR="008277A7" w:rsidRPr="00F46458" w14:paraId="5245F7AF" w14:textId="77777777" w:rsidTr="00F516B0">
        <w:trPr>
          <w:trHeight w:val="270"/>
        </w:trPr>
        <w:tc>
          <w:tcPr>
            <w:tcW w:w="785" w:type="dxa"/>
            <w:noWrap/>
          </w:tcPr>
          <w:p w14:paraId="779EF7BB" w14:textId="77777777" w:rsidR="008277A7" w:rsidRDefault="008277A7" w:rsidP="008277A7">
            <w:r>
              <w:t>2</w:t>
            </w:r>
          </w:p>
        </w:tc>
        <w:tc>
          <w:tcPr>
            <w:tcW w:w="3620" w:type="dxa"/>
            <w:noWrap/>
          </w:tcPr>
          <w:p w14:paraId="2892A8A3" w14:textId="5C5146F4" w:rsidR="008277A7" w:rsidRDefault="008277A7" w:rsidP="008277A7">
            <w:r>
              <w:t>Controle de acesso</w:t>
            </w:r>
          </w:p>
        </w:tc>
        <w:tc>
          <w:tcPr>
            <w:tcW w:w="1128" w:type="dxa"/>
            <w:noWrap/>
          </w:tcPr>
          <w:p w14:paraId="1D5C37AE" w14:textId="6AF8F4FE" w:rsidR="008277A7" w:rsidRPr="00F46458" w:rsidRDefault="008277A7" w:rsidP="008277A7">
            <w:r>
              <w:t>28.10.2018</w:t>
            </w:r>
          </w:p>
        </w:tc>
        <w:tc>
          <w:tcPr>
            <w:tcW w:w="1302" w:type="dxa"/>
            <w:noWrap/>
          </w:tcPr>
          <w:p w14:paraId="75D0C61B" w14:textId="2B94D3BF" w:rsidR="008277A7" w:rsidRPr="00F46458" w:rsidRDefault="008277A7" w:rsidP="008277A7">
            <w:r>
              <w:t>03.11.2018</w:t>
            </w:r>
          </w:p>
        </w:tc>
        <w:tc>
          <w:tcPr>
            <w:tcW w:w="1540" w:type="dxa"/>
          </w:tcPr>
          <w:p w14:paraId="654CE6FA" w14:textId="225DD6C0" w:rsidR="008277A7" w:rsidRPr="00F46458" w:rsidRDefault="008277A7" w:rsidP="008277A7">
            <w:pPr>
              <w:tabs>
                <w:tab w:val="left" w:pos="765"/>
              </w:tabs>
            </w:pPr>
            <w:r>
              <w:t>Em progresso</w:t>
            </w:r>
          </w:p>
        </w:tc>
      </w:tr>
      <w:tr w:rsidR="008277A7" w:rsidRPr="00F46458" w14:paraId="686ECA56" w14:textId="77777777" w:rsidTr="00F516B0">
        <w:trPr>
          <w:trHeight w:val="270"/>
        </w:trPr>
        <w:tc>
          <w:tcPr>
            <w:tcW w:w="785" w:type="dxa"/>
            <w:noWrap/>
          </w:tcPr>
          <w:p w14:paraId="613BDFDF" w14:textId="77777777" w:rsidR="008277A7" w:rsidRDefault="008277A7" w:rsidP="008277A7">
            <w:r>
              <w:t>3</w:t>
            </w:r>
          </w:p>
        </w:tc>
        <w:tc>
          <w:tcPr>
            <w:tcW w:w="3620" w:type="dxa"/>
            <w:noWrap/>
          </w:tcPr>
          <w:p w14:paraId="51084C0C" w14:textId="66E8536E" w:rsidR="008277A7" w:rsidRDefault="008277A7" w:rsidP="008277A7">
            <w:r>
              <w:t>Fazer doacao monetaria</w:t>
            </w:r>
          </w:p>
        </w:tc>
        <w:tc>
          <w:tcPr>
            <w:tcW w:w="1128" w:type="dxa"/>
            <w:noWrap/>
          </w:tcPr>
          <w:p w14:paraId="465A40A0" w14:textId="25319D17" w:rsidR="008277A7" w:rsidRDefault="008277A7" w:rsidP="008277A7"/>
        </w:tc>
        <w:tc>
          <w:tcPr>
            <w:tcW w:w="1302" w:type="dxa"/>
            <w:noWrap/>
          </w:tcPr>
          <w:p w14:paraId="0F6E12EB" w14:textId="215B69B5" w:rsidR="008277A7" w:rsidRDefault="008277A7" w:rsidP="008277A7"/>
        </w:tc>
        <w:tc>
          <w:tcPr>
            <w:tcW w:w="1540" w:type="dxa"/>
          </w:tcPr>
          <w:p w14:paraId="0CD87E37" w14:textId="6CAC5D02" w:rsidR="008277A7" w:rsidRDefault="008277A7" w:rsidP="008277A7"/>
        </w:tc>
      </w:tr>
      <w:tr w:rsidR="008277A7" w:rsidRPr="00F46458" w14:paraId="0B3479CD" w14:textId="77777777" w:rsidTr="00F516B0">
        <w:trPr>
          <w:trHeight w:val="270"/>
        </w:trPr>
        <w:tc>
          <w:tcPr>
            <w:tcW w:w="785" w:type="dxa"/>
            <w:noWrap/>
          </w:tcPr>
          <w:p w14:paraId="7D553495" w14:textId="77777777" w:rsidR="008277A7" w:rsidRDefault="008277A7" w:rsidP="008277A7">
            <w:r>
              <w:t>4</w:t>
            </w:r>
          </w:p>
        </w:tc>
        <w:tc>
          <w:tcPr>
            <w:tcW w:w="3620" w:type="dxa"/>
            <w:noWrap/>
          </w:tcPr>
          <w:p w14:paraId="48CF352F" w14:textId="1F57F8EF" w:rsidR="008277A7" w:rsidRDefault="008277A7" w:rsidP="008277A7">
            <w:r>
              <w:t>Visualizar conteudo</w:t>
            </w:r>
          </w:p>
        </w:tc>
        <w:tc>
          <w:tcPr>
            <w:tcW w:w="1128" w:type="dxa"/>
            <w:noWrap/>
          </w:tcPr>
          <w:p w14:paraId="50382C0F" w14:textId="0C24E0E3" w:rsidR="008277A7" w:rsidRDefault="008277A7" w:rsidP="008277A7"/>
        </w:tc>
        <w:tc>
          <w:tcPr>
            <w:tcW w:w="1302" w:type="dxa"/>
            <w:noWrap/>
          </w:tcPr>
          <w:p w14:paraId="15FF0914" w14:textId="0B9EE49C" w:rsidR="008277A7" w:rsidRDefault="008277A7" w:rsidP="008277A7"/>
        </w:tc>
        <w:tc>
          <w:tcPr>
            <w:tcW w:w="1540" w:type="dxa"/>
          </w:tcPr>
          <w:p w14:paraId="740BFEA2" w14:textId="7EACDF2B" w:rsidR="008277A7" w:rsidRPr="00F46458" w:rsidRDefault="008277A7" w:rsidP="008277A7"/>
        </w:tc>
      </w:tr>
      <w:tr w:rsidR="008277A7" w:rsidRPr="00F46458" w14:paraId="6E666D22" w14:textId="77777777" w:rsidTr="00F516B0">
        <w:trPr>
          <w:trHeight w:val="270"/>
        </w:trPr>
        <w:tc>
          <w:tcPr>
            <w:tcW w:w="785" w:type="dxa"/>
            <w:noWrap/>
          </w:tcPr>
          <w:p w14:paraId="77316524" w14:textId="77777777" w:rsidR="008277A7" w:rsidRDefault="008277A7" w:rsidP="008277A7">
            <w:r>
              <w:t>5</w:t>
            </w:r>
          </w:p>
        </w:tc>
        <w:tc>
          <w:tcPr>
            <w:tcW w:w="3620" w:type="dxa"/>
            <w:noWrap/>
          </w:tcPr>
          <w:p w14:paraId="3D0214B5" w14:textId="287721D7" w:rsidR="008277A7" w:rsidRDefault="008277A7" w:rsidP="008277A7">
            <w:r>
              <w:t>Publicar conteudos</w:t>
            </w:r>
          </w:p>
        </w:tc>
        <w:tc>
          <w:tcPr>
            <w:tcW w:w="1128" w:type="dxa"/>
            <w:noWrap/>
          </w:tcPr>
          <w:p w14:paraId="13E13CB2" w14:textId="28C12955" w:rsidR="008277A7" w:rsidRDefault="008277A7" w:rsidP="008277A7"/>
        </w:tc>
        <w:tc>
          <w:tcPr>
            <w:tcW w:w="1302" w:type="dxa"/>
            <w:noWrap/>
          </w:tcPr>
          <w:p w14:paraId="42E24371" w14:textId="4344650A" w:rsidR="008277A7" w:rsidRDefault="008277A7" w:rsidP="008277A7"/>
        </w:tc>
        <w:tc>
          <w:tcPr>
            <w:tcW w:w="1540" w:type="dxa"/>
          </w:tcPr>
          <w:p w14:paraId="7D422A87" w14:textId="22D68EC6" w:rsidR="008277A7" w:rsidRPr="00F46458" w:rsidRDefault="008277A7" w:rsidP="008277A7"/>
        </w:tc>
      </w:tr>
    </w:tbl>
    <w:p w14:paraId="6A75A75D" w14:textId="77777777" w:rsidR="006E42B1" w:rsidRDefault="006E42B1" w:rsidP="006E42B1"/>
    <w:p w14:paraId="3EA277EC" w14:textId="77777777" w:rsidR="006E42B1" w:rsidRDefault="006E42B1" w:rsidP="006E42B1">
      <w:pPr>
        <w:pStyle w:val="Heading1"/>
      </w:pPr>
      <w:r w:rsidRPr="00F4262A">
        <w:t>Atividades Concluídas no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128"/>
        <w:gridCol w:w="1128"/>
      </w:tblGrid>
      <w:tr w:rsidR="00F46458" w:rsidRPr="00F46458" w14:paraId="0A6FC2E0" w14:textId="77777777" w:rsidTr="00DA558B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79DF6A1A" w14:textId="77777777" w:rsidR="00F46458" w:rsidRPr="00F46458" w:rsidRDefault="00F46458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0AF671B1" w14:textId="77777777" w:rsidR="00F46458" w:rsidRPr="00F46458" w:rsidRDefault="00F46458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14:paraId="2B744BB9" w14:textId="77777777" w:rsidR="00F46458" w:rsidRPr="00F46458" w:rsidRDefault="00F46458" w:rsidP="00F46458">
            <w:r w:rsidRPr="00F46458">
              <w:t>Respons</w:t>
            </w:r>
            <w:r>
              <w:t>ável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14:paraId="2789C96E" w14:textId="77777777" w:rsidR="00F46458" w:rsidRPr="00F46458" w:rsidRDefault="00F46458">
            <w:r w:rsidRPr="00F46458">
              <w:t>Início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14:paraId="6C0156E7" w14:textId="77777777" w:rsidR="00F46458" w:rsidRPr="00F46458" w:rsidRDefault="00F46458">
            <w:r w:rsidRPr="00F46458">
              <w:t>Término</w:t>
            </w:r>
          </w:p>
        </w:tc>
      </w:tr>
      <w:tr w:rsidR="00F46458" w:rsidRPr="00F46458" w14:paraId="34C7E984" w14:textId="77777777" w:rsidTr="00DA558B">
        <w:trPr>
          <w:trHeight w:val="300"/>
        </w:trPr>
        <w:tc>
          <w:tcPr>
            <w:tcW w:w="803" w:type="dxa"/>
          </w:tcPr>
          <w:p w14:paraId="7C93AEAA" w14:textId="77777777" w:rsidR="00F46458" w:rsidRPr="00F46458" w:rsidRDefault="00DA558B" w:rsidP="00F46458">
            <w:r>
              <w:t>1</w:t>
            </w:r>
          </w:p>
        </w:tc>
        <w:tc>
          <w:tcPr>
            <w:tcW w:w="2976" w:type="dxa"/>
          </w:tcPr>
          <w:p w14:paraId="48A09ECD" w14:textId="743AF14B" w:rsidR="00F46458" w:rsidRPr="00F46458" w:rsidRDefault="008277A7">
            <w:r>
              <w:t>Controle de acesso</w:t>
            </w:r>
          </w:p>
        </w:tc>
        <w:tc>
          <w:tcPr>
            <w:tcW w:w="1245" w:type="dxa"/>
          </w:tcPr>
          <w:p w14:paraId="54F8FFCE" w14:textId="3DD66714" w:rsidR="00F46458" w:rsidRPr="00F46458" w:rsidRDefault="008277A7">
            <w:r>
              <w:t>Chiposse, Solange</w:t>
            </w:r>
          </w:p>
        </w:tc>
        <w:tc>
          <w:tcPr>
            <w:tcW w:w="1128" w:type="dxa"/>
          </w:tcPr>
          <w:p w14:paraId="6F7A59CD" w14:textId="1CDEA130" w:rsidR="00F46458" w:rsidRPr="00F46458" w:rsidRDefault="00DA558B">
            <w:r>
              <w:t>2</w:t>
            </w:r>
            <w:r w:rsidR="008277A7">
              <w:t>8</w:t>
            </w:r>
            <w:r>
              <w:t>.10.2018</w:t>
            </w:r>
          </w:p>
        </w:tc>
        <w:tc>
          <w:tcPr>
            <w:tcW w:w="1128" w:type="dxa"/>
          </w:tcPr>
          <w:p w14:paraId="43D3F0C1" w14:textId="33618365" w:rsidR="00F46458" w:rsidRPr="00F46458" w:rsidRDefault="008277A7">
            <w:r>
              <w:t>03</w:t>
            </w:r>
            <w:r w:rsidR="00DA558B">
              <w:t>.1</w:t>
            </w:r>
            <w:r>
              <w:t>1</w:t>
            </w:r>
            <w:r w:rsidR="00DA558B">
              <w:t>.1018</w:t>
            </w:r>
          </w:p>
        </w:tc>
      </w:tr>
    </w:tbl>
    <w:p w14:paraId="4BB73C6D" w14:textId="77777777" w:rsidR="006E42B1" w:rsidRDefault="006E42B1" w:rsidP="00747B7F"/>
    <w:p w14:paraId="4F95FD3C" w14:textId="77777777" w:rsidR="006E42B1" w:rsidRDefault="006E42B1" w:rsidP="006E42B1">
      <w:pPr>
        <w:pStyle w:val="Heading1"/>
      </w:pPr>
      <w:r w:rsidRPr="00F4262A">
        <w:t>Atividades em andamento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128"/>
        <w:gridCol w:w="1128"/>
        <w:gridCol w:w="1167"/>
      </w:tblGrid>
      <w:tr w:rsidR="00747B7F" w:rsidRPr="00F46458" w14:paraId="5B4D93BF" w14:textId="77777777" w:rsidTr="00013128">
        <w:trPr>
          <w:trHeight w:val="24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4820C641" w14:textId="77777777" w:rsidR="00747B7F" w:rsidRPr="00F46458" w:rsidRDefault="00747B7F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2C629530" w14:textId="77777777" w:rsidR="00747B7F" w:rsidRPr="00F46458" w:rsidRDefault="00747B7F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14:paraId="5D0229A7" w14:textId="77777777" w:rsidR="00747B7F" w:rsidRPr="00F46458" w:rsidRDefault="00747B7F" w:rsidP="00747B7F">
            <w:r w:rsidRPr="00F46458">
              <w:t>Respons</w:t>
            </w:r>
            <w:r>
              <w:t>ável</w:t>
            </w:r>
          </w:p>
        </w:tc>
        <w:tc>
          <w:tcPr>
            <w:tcW w:w="1128" w:type="dxa"/>
            <w:shd w:val="clear" w:color="auto" w:fill="DBE5F1" w:themeFill="accent1" w:themeFillTint="33"/>
            <w:hideMark/>
          </w:tcPr>
          <w:p w14:paraId="3704D5FE" w14:textId="77777777" w:rsidR="00747B7F" w:rsidRPr="00F46458" w:rsidRDefault="00747B7F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14:paraId="4F924172" w14:textId="77777777" w:rsidR="00747B7F" w:rsidRPr="00F46458" w:rsidRDefault="00747B7F">
            <w:r w:rsidRPr="00F46458">
              <w:t>Término</w:t>
            </w:r>
          </w:p>
        </w:tc>
        <w:tc>
          <w:tcPr>
            <w:tcW w:w="1167" w:type="dxa"/>
            <w:shd w:val="clear" w:color="auto" w:fill="DBE5F1" w:themeFill="accent1" w:themeFillTint="33"/>
            <w:hideMark/>
          </w:tcPr>
          <w:p w14:paraId="38E599E4" w14:textId="77777777" w:rsidR="00747B7F" w:rsidRPr="00F46458" w:rsidRDefault="00747B7F">
            <w:r w:rsidRPr="00F46458">
              <w:t>Status</w:t>
            </w:r>
          </w:p>
        </w:tc>
      </w:tr>
      <w:tr w:rsidR="00A13CBC" w:rsidRPr="00F46458" w14:paraId="58633082" w14:textId="77777777" w:rsidTr="00013128">
        <w:trPr>
          <w:trHeight w:val="240"/>
        </w:trPr>
        <w:tc>
          <w:tcPr>
            <w:tcW w:w="803" w:type="dxa"/>
          </w:tcPr>
          <w:p w14:paraId="4A29F102" w14:textId="77777777" w:rsidR="00A13CBC" w:rsidRPr="00F46458" w:rsidRDefault="00A13CBC" w:rsidP="00A13CBC">
            <w:r>
              <w:t>1</w:t>
            </w:r>
          </w:p>
        </w:tc>
        <w:tc>
          <w:tcPr>
            <w:tcW w:w="2976" w:type="dxa"/>
          </w:tcPr>
          <w:p w14:paraId="460FC5C6" w14:textId="04D79108" w:rsidR="00A13CBC" w:rsidRPr="00F46458" w:rsidRDefault="00A13CBC" w:rsidP="00A13CBC">
            <w:r>
              <w:t>Controle de acesso</w:t>
            </w:r>
          </w:p>
        </w:tc>
        <w:tc>
          <w:tcPr>
            <w:tcW w:w="1245" w:type="dxa"/>
          </w:tcPr>
          <w:p w14:paraId="662313EB" w14:textId="385827B4" w:rsidR="00A13CBC" w:rsidRPr="00F46458" w:rsidRDefault="00A13CBC" w:rsidP="00A13CBC">
            <w:r>
              <w:t>Chiposse, Solange</w:t>
            </w:r>
          </w:p>
        </w:tc>
        <w:tc>
          <w:tcPr>
            <w:tcW w:w="1128" w:type="dxa"/>
          </w:tcPr>
          <w:p w14:paraId="6AC01A26" w14:textId="4256622F" w:rsidR="00A13CBC" w:rsidRDefault="00A13CBC" w:rsidP="00A13CBC">
            <w:r>
              <w:t>28.10.2018</w:t>
            </w:r>
          </w:p>
        </w:tc>
        <w:tc>
          <w:tcPr>
            <w:tcW w:w="1033" w:type="dxa"/>
          </w:tcPr>
          <w:p w14:paraId="66B826B4" w14:textId="08ADF92D" w:rsidR="00A13CBC" w:rsidRDefault="00A13CBC" w:rsidP="00A13CBC">
            <w:r>
              <w:t>03.11.1018</w:t>
            </w:r>
          </w:p>
        </w:tc>
        <w:tc>
          <w:tcPr>
            <w:tcW w:w="1167" w:type="dxa"/>
          </w:tcPr>
          <w:p w14:paraId="41B1ADBE" w14:textId="77777777" w:rsidR="00A13CBC" w:rsidRDefault="00A13CBC" w:rsidP="00A13CBC">
            <w:r>
              <w:t>Em progresso</w:t>
            </w:r>
          </w:p>
        </w:tc>
      </w:tr>
    </w:tbl>
    <w:p w14:paraId="516D26AD" w14:textId="77777777" w:rsidR="006E42B1" w:rsidRDefault="006E42B1" w:rsidP="006E42B1"/>
    <w:p w14:paraId="63718D6B" w14:textId="77777777" w:rsidR="006E42B1" w:rsidRDefault="006E42B1" w:rsidP="006E42B1">
      <w:pPr>
        <w:pStyle w:val="Heading1"/>
      </w:pPr>
      <w:r w:rsidRPr="00F4262A">
        <w:t xml:space="preserve">Atividades </w:t>
      </w:r>
      <w:r w:rsidR="00C047A4">
        <w:t xml:space="preserve">para </w:t>
      </w:r>
      <w:r w:rsidRPr="00F4262A">
        <w:t>o próximo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027"/>
        <w:gridCol w:w="1033"/>
      </w:tblGrid>
      <w:tr w:rsidR="00747B7F" w:rsidRPr="00F46458" w14:paraId="074CBE88" w14:textId="77777777" w:rsidTr="00A13CBC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164B2228" w14:textId="77777777" w:rsidR="00747B7F" w:rsidRPr="00F46458" w:rsidRDefault="00747B7F" w:rsidP="004671EB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5B6A1BAA" w14:textId="77777777" w:rsidR="00747B7F" w:rsidRPr="00F46458" w:rsidRDefault="00747B7F" w:rsidP="004671EB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14:paraId="10B43F5F" w14:textId="77777777" w:rsidR="00747B7F" w:rsidRPr="00F46458" w:rsidRDefault="00747B7F" w:rsidP="004671EB">
            <w:r w:rsidRPr="00F46458">
              <w:t>Respons</w:t>
            </w:r>
            <w:r>
              <w:t>ável</w:t>
            </w:r>
          </w:p>
        </w:tc>
        <w:tc>
          <w:tcPr>
            <w:tcW w:w="1027" w:type="dxa"/>
            <w:shd w:val="clear" w:color="auto" w:fill="DBE5F1" w:themeFill="accent1" w:themeFillTint="33"/>
            <w:hideMark/>
          </w:tcPr>
          <w:p w14:paraId="6DEFE797" w14:textId="77777777" w:rsidR="00747B7F" w:rsidRPr="00F46458" w:rsidRDefault="00747B7F" w:rsidP="004671EB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14:paraId="27948205" w14:textId="77777777" w:rsidR="00747B7F" w:rsidRPr="00F46458" w:rsidRDefault="00747B7F" w:rsidP="004671EB">
            <w:r w:rsidRPr="00F46458">
              <w:t>Término</w:t>
            </w:r>
          </w:p>
        </w:tc>
      </w:tr>
      <w:tr w:rsidR="00747B7F" w:rsidRPr="00F46458" w14:paraId="132B0065" w14:textId="77777777" w:rsidTr="00A13CBC">
        <w:trPr>
          <w:trHeight w:val="300"/>
        </w:trPr>
        <w:tc>
          <w:tcPr>
            <w:tcW w:w="803" w:type="dxa"/>
          </w:tcPr>
          <w:p w14:paraId="26360A2D" w14:textId="75A4B66F" w:rsidR="00747B7F" w:rsidRPr="00F46458" w:rsidRDefault="00747B7F" w:rsidP="004671EB"/>
        </w:tc>
        <w:tc>
          <w:tcPr>
            <w:tcW w:w="2976" w:type="dxa"/>
          </w:tcPr>
          <w:p w14:paraId="02311E9E" w14:textId="40DAE5D6" w:rsidR="00747B7F" w:rsidRPr="00F46458" w:rsidRDefault="00747B7F" w:rsidP="004602B2">
            <w:pPr>
              <w:jc w:val="left"/>
            </w:pPr>
          </w:p>
        </w:tc>
        <w:tc>
          <w:tcPr>
            <w:tcW w:w="1245" w:type="dxa"/>
          </w:tcPr>
          <w:p w14:paraId="317044B4" w14:textId="062FF0F9" w:rsidR="00747B7F" w:rsidRPr="00F46458" w:rsidRDefault="00747B7F" w:rsidP="004671EB"/>
        </w:tc>
        <w:tc>
          <w:tcPr>
            <w:tcW w:w="1027" w:type="dxa"/>
          </w:tcPr>
          <w:p w14:paraId="3B0874CD" w14:textId="396A2FFD" w:rsidR="00747B7F" w:rsidRPr="00F46458" w:rsidRDefault="00747B7F" w:rsidP="004671EB"/>
        </w:tc>
        <w:tc>
          <w:tcPr>
            <w:tcW w:w="1033" w:type="dxa"/>
          </w:tcPr>
          <w:p w14:paraId="4E75AAEC" w14:textId="6C6681CD" w:rsidR="00747B7F" w:rsidRPr="00F46458" w:rsidRDefault="00747B7F" w:rsidP="004671EB"/>
        </w:tc>
      </w:tr>
    </w:tbl>
    <w:p w14:paraId="328D7B78" w14:textId="77777777" w:rsidR="00747B7F" w:rsidRDefault="00747B7F" w:rsidP="00747B7F"/>
    <w:p w14:paraId="78C67179" w14:textId="77777777" w:rsidR="006E42B1" w:rsidRPr="00F4262A" w:rsidRDefault="006E42B1" w:rsidP="006E42B1">
      <w:pPr>
        <w:pStyle w:val="Heading1"/>
      </w:pPr>
      <w:r w:rsidRPr="00F4262A">
        <w:t>Pontos de Atenção</w:t>
      </w:r>
    </w:p>
    <w:tbl>
      <w:tblPr>
        <w:tblW w:w="91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900"/>
        <w:gridCol w:w="2279"/>
        <w:gridCol w:w="1481"/>
        <w:gridCol w:w="1100"/>
      </w:tblGrid>
      <w:tr w:rsidR="006E42B1" w:rsidRPr="00CF26CD" w14:paraId="6AE66794" w14:textId="77777777" w:rsidTr="00D92CA5">
        <w:trPr>
          <w:trHeight w:val="432"/>
        </w:trPr>
        <w:tc>
          <w:tcPr>
            <w:tcW w:w="3435" w:type="dxa"/>
            <w:shd w:val="clear" w:color="auto" w:fill="DBE5F1" w:themeFill="accent1" w:themeFillTint="33"/>
            <w:vAlign w:val="center"/>
          </w:tcPr>
          <w:p w14:paraId="6FFC28B7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do Problema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14:paraId="37B2D4C4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Status</w:t>
            </w:r>
          </w:p>
        </w:tc>
        <w:tc>
          <w:tcPr>
            <w:tcW w:w="2279" w:type="dxa"/>
            <w:shd w:val="clear" w:color="auto" w:fill="DBE5F1" w:themeFill="accent1" w:themeFillTint="33"/>
            <w:noWrap/>
            <w:vAlign w:val="center"/>
          </w:tcPr>
          <w:p w14:paraId="62992669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da ação</w:t>
            </w:r>
          </w:p>
        </w:tc>
        <w:tc>
          <w:tcPr>
            <w:tcW w:w="1481" w:type="dxa"/>
            <w:shd w:val="clear" w:color="auto" w:fill="DBE5F1" w:themeFill="accent1" w:themeFillTint="33"/>
            <w:vAlign w:val="center"/>
          </w:tcPr>
          <w:p w14:paraId="286387BA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Responsável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0D5AAE89" w14:textId="77777777" w:rsidR="006E42B1" w:rsidRPr="005673D2" w:rsidRDefault="007F499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P</w:t>
            </w:r>
            <w:r w:rsidR="006E42B1" w:rsidRPr="005673D2">
              <w:rPr>
                <w:rFonts w:cs="Arial"/>
                <w:b/>
                <w:sz w:val="18"/>
                <w:szCs w:val="16"/>
              </w:rPr>
              <w:t>revisão</w:t>
            </w:r>
          </w:p>
        </w:tc>
      </w:tr>
      <w:tr w:rsidR="006E42B1" w:rsidRPr="00FD11BC" w14:paraId="633E4AD7" w14:textId="77777777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14:paraId="2420803E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0DE49E85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14:paraId="16A21F8C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14:paraId="64A0FF6B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14:paraId="0F73A99B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  <w:tr w:rsidR="006E42B1" w:rsidRPr="00FD11BC" w14:paraId="3801DD81" w14:textId="77777777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14:paraId="67CA0866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CB11948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14:paraId="4123AC08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14:paraId="108B96AF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14:paraId="56208101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</w:tbl>
    <w:p w14:paraId="3A9B650C" w14:textId="77777777" w:rsidR="006E42B1" w:rsidRPr="00F4262A" w:rsidRDefault="006E42B1" w:rsidP="006E42B1"/>
    <w:p w14:paraId="76804643" w14:textId="77777777" w:rsidR="006E42B1" w:rsidRPr="00F4262A" w:rsidRDefault="006E42B1" w:rsidP="006E42B1">
      <w:pPr>
        <w:pStyle w:val="Heading1"/>
      </w:pPr>
      <w:r w:rsidRPr="00F4262A">
        <w:t>Informações adicionais</w:t>
      </w:r>
    </w:p>
    <w:p w14:paraId="32146E6E" w14:textId="77777777" w:rsidR="008843C9" w:rsidRDefault="008843C9" w:rsidP="003D377B"/>
    <w:sectPr w:rsidR="008843C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61EC7" w14:textId="77777777" w:rsidR="00202D1B" w:rsidRDefault="00202D1B" w:rsidP="005E1593">
      <w:r>
        <w:separator/>
      </w:r>
    </w:p>
  </w:endnote>
  <w:endnote w:type="continuationSeparator" w:id="0">
    <w:p w14:paraId="0C1D47E3" w14:textId="77777777" w:rsidR="00202D1B" w:rsidRDefault="00202D1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14:paraId="4AAB9F71" w14:textId="77777777" w:rsidTr="00EE03D7">
      <w:trPr>
        <w:jc w:val="center"/>
      </w:trPr>
      <w:tc>
        <w:tcPr>
          <w:tcW w:w="2740" w:type="dxa"/>
          <w:vAlign w:val="center"/>
        </w:tcPr>
        <w:p w14:paraId="7854622E" w14:textId="77777777" w:rsidR="006419CA" w:rsidRPr="006419CA" w:rsidRDefault="006419CA" w:rsidP="00EE03D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378A">
            <w:rPr>
              <w:noProof/>
              <w:color w:val="244061" w:themeColor="accent1" w:themeShade="80"/>
            </w:rPr>
            <w:t>Status Report.docx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5847844F" w14:textId="77777777" w:rsidR="006419CA" w:rsidRPr="006419CA" w:rsidRDefault="006419CA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B1588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B1588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14:paraId="198BF483" w14:textId="77777777" w:rsidTr="00EE03D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37411720"/>
          <w:placeholder>
            <w:docPart w:val="5D629519D80240748A10B2D957A88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14:paraId="35109C9A" w14:textId="77777777" w:rsidR="00EE03D7" w:rsidRPr="006419CA" w:rsidRDefault="00EE03D7" w:rsidP="00EE03D7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59547EA9" w14:textId="77777777" w:rsidR="00EE03D7" w:rsidRPr="006419CA" w:rsidRDefault="00EE03D7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292FF446" w14:textId="77777777"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17FCF" w14:textId="77777777" w:rsidR="00202D1B" w:rsidRDefault="00202D1B" w:rsidP="005E1593">
      <w:r>
        <w:separator/>
      </w:r>
    </w:p>
  </w:footnote>
  <w:footnote w:type="continuationSeparator" w:id="0">
    <w:p w14:paraId="71F718B2" w14:textId="77777777" w:rsidR="00202D1B" w:rsidRDefault="00202D1B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AD691F" w14:paraId="33A83E9C" w14:textId="77777777" w:rsidTr="00EE03D7">
      <w:trPr>
        <w:trHeight w:val="567"/>
        <w:jc w:val="center"/>
      </w:trPr>
      <w:tc>
        <w:tcPr>
          <w:tcW w:w="6492" w:type="dxa"/>
          <w:vAlign w:val="center"/>
        </w:tcPr>
        <w:p w14:paraId="69FFE45D" w14:textId="77777777" w:rsidR="00EE03D7" w:rsidRPr="003D63E0" w:rsidRDefault="00EE03D7" w:rsidP="005E1593">
          <w:pPr>
            <w:pStyle w:val="Header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TITLE   \* MERGEFORMAT </w:instrText>
          </w:r>
          <w:r w:rsidRPr="003D63E0">
            <w:fldChar w:fldCharType="separate"/>
          </w:r>
          <w:r w:rsidRPr="003D63E0">
            <w:rPr>
              <w:sz w:val="22"/>
              <w:szCs w:val="22"/>
            </w:rPr>
            <w:t>Status Report</w:t>
          </w:r>
          <w:r w:rsidRPr="003D63E0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18E8BD06" w14:textId="77777777" w:rsidR="00EE03D7" w:rsidRPr="00AD691F" w:rsidRDefault="003D63E0" w:rsidP="002D679E">
          <w:pPr>
            <w:pStyle w:val="Descrio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 wp14:anchorId="60A153F4" wp14:editId="281EA4F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E03D7" w:rsidRPr="00A10908" w14:paraId="6AE8DDEE" w14:textId="77777777" w:rsidTr="00EE03D7">
      <w:trPr>
        <w:trHeight w:val="567"/>
        <w:jc w:val="center"/>
      </w:trPr>
      <w:tc>
        <w:tcPr>
          <w:tcW w:w="6492" w:type="dxa"/>
          <w:vAlign w:val="center"/>
        </w:tcPr>
        <w:p w14:paraId="5876BFAF" w14:textId="098996F1" w:rsidR="00EE03D7" w:rsidRPr="003D63E0" w:rsidRDefault="006217B4" w:rsidP="002D679E">
          <w:pPr>
            <w:pStyle w:val="Header"/>
            <w:rPr>
              <w:sz w:val="22"/>
              <w:szCs w:val="22"/>
            </w:rPr>
          </w:pPr>
          <w:r>
            <w:t>SEGEO</w:t>
          </w:r>
        </w:p>
      </w:tc>
      <w:tc>
        <w:tcPr>
          <w:tcW w:w="1956" w:type="dxa"/>
          <w:vMerge/>
          <w:vAlign w:val="center"/>
        </w:tcPr>
        <w:p w14:paraId="5EA494AF" w14:textId="77777777" w:rsidR="00EE03D7" w:rsidRPr="00A10908" w:rsidRDefault="00EE03D7" w:rsidP="002D679E">
          <w:pPr>
            <w:pStyle w:val="Header"/>
            <w:rPr>
              <w:b/>
            </w:rPr>
          </w:pPr>
        </w:p>
      </w:tc>
    </w:tr>
  </w:tbl>
  <w:p w14:paraId="0296E3EF" w14:textId="77777777"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2B1"/>
    <w:rsid w:val="00013128"/>
    <w:rsid w:val="00032B86"/>
    <w:rsid w:val="000773B6"/>
    <w:rsid w:val="000E2853"/>
    <w:rsid w:val="00195AE8"/>
    <w:rsid w:val="001A3A85"/>
    <w:rsid w:val="001D497F"/>
    <w:rsid w:val="001F3D30"/>
    <w:rsid w:val="00202D1B"/>
    <w:rsid w:val="00204A01"/>
    <w:rsid w:val="00274187"/>
    <w:rsid w:val="00282F4F"/>
    <w:rsid w:val="00286512"/>
    <w:rsid w:val="0029176A"/>
    <w:rsid w:val="002A378A"/>
    <w:rsid w:val="00331443"/>
    <w:rsid w:val="00341B09"/>
    <w:rsid w:val="003434BA"/>
    <w:rsid w:val="0034544C"/>
    <w:rsid w:val="003C570D"/>
    <w:rsid w:val="003D377B"/>
    <w:rsid w:val="003D63E0"/>
    <w:rsid w:val="0042609D"/>
    <w:rsid w:val="004602B2"/>
    <w:rsid w:val="004B2855"/>
    <w:rsid w:val="004B60F1"/>
    <w:rsid w:val="004E0C71"/>
    <w:rsid w:val="0055540E"/>
    <w:rsid w:val="005673D2"/>
    <w:rsid w:val="005B5930"/>
    <w:rsid w:val="005E1593"/>
    <w:rsid w:val="005F487B"/>
    <w:rsid w:val="006217B4"/>
    <w:rsid w:val="006419CA"/>
    <w:rsid w:val="00663704"/>
    <w:rsid w:val="00690430"/>
    <w:rsid w:val="006A233C"/>
    <w:rsid w:val="006E42B1"/>
    <w:rsid w:val="00743E89"/>
    <w:rsid w:val="00747B7F"/>
    <w:rsid w:val="007A054B"/>
    <w:rsid w:val="007E3BFD"/>
    <w:rsid w:val="007F4991"/>
    <w:rsid w:val="008277A7"/>
    <w:rsid w:val="00842903"/>
    <w:rsid w:val="00871E89"/>
    <w:rsid w:val="00881D45"/>
    <w:rsid w:val="008843C9"/>
    <w:rsid w:val="00894080"/>
    <w:rsid w:val="009C1BBB"/>
    <w:rsid w:val="00A13BFD"/>
    <w:rsid w:val="00A13CBC"/>
    <w:rsid w:val="00A52E31"/>
    <w:rsid w:val="00AD6432"/>
    <w:rsid w:val="00AE1992"/>
    <w:rsid w:val="00B6463B"/>
    <w:rsid w:val="00C047A4"/>
    <w:rsid w:val="00C52528"/>
    <w:rsid w:val="00C5503D"/>
    <w:rsid w:val="00C57C6A"/>
    <w:rsid w:val="00CB1588"/>
    <w:rsid w:val="00CC196E"/>
    <w:rsid w:val="00CE2B3B"/>
    <w:rsid w:val="00D124E0"/>
    <w:rsid w:val="00D175D8"/>
    <w:rsid w:val="00D37957"/>
    <w:rsid w:val="00D43615"/>
    <w:rsid w:val="00D92CA5"/>
    <w:rsid w:val="00DA558B"/>
    <w:rsid w:val="00E34C15"/>
    <w:rsid w:val="00E85FEF"/>
    <w:rsid w:val="00EA06EE"/>
    <w:rsid w:val="00EE03D7"/>
    <w:rsid w:val="00EE5DA6"/>
    <w:rsid w:val="00F46458"/>
    <w:rsid w:val="00F516B0"/>
    <w:rsid w:val="00F60578"/>
    <w:rsid w:val="00F93A61"/>
    <w:rsid w:val="00FA2A1B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52105"/>
  <w15:docId w15:val="{0B3BA063-8201-4307-8277-69771A1A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EE03D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1F0"/>
    <w:rsid w:val="000635F3"/>
    <w:rsid w:val="002601F0"/>
    <w:rsid w:val="00334843"/>
    <w:rsid w:val="003563C2"/>
    <w:rsid w:val="005A0419"/>
    <w:rsid w:val="006E061F"/>
    <w:rsid w:val="00740940"/>
    <w:rsid w:val="00AB0C05"/>
    <w:rsid w:val="00AC21A9"/>
    <w:rsid w:val="00D1284A"/>
    <w:rsid w:val="00E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1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>PMO Escritório de Projetos</Company>
  <LinksUpToDate>false</LinksUpToDate>
  <CharactersWithSpaces>1262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Solange</cp:lastModifiedBy>
  <cp:revision>2</cp:revision>
  <dcterms:created xsi:type="dcterms:W3CDTF">2018-11-21T07:10:00Z</dcterms:created>
  <dcterms:modified xsi:type="dcterms:W3CDTF">2018-11-21T07:10:00Z</dcterms:modified>
</cp:coreProperties>
</file>